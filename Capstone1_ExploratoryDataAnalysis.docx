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5F406" w14:textId="793C3C92" w:rsidR="00E81978" w:rsidRDefault="00F96B92">
      <w:pPr>
        <w:pStyle w:val="Title"/>
      </w:pPr>
      <w:sdt>
        <w:sdtPr>
          <w:alias w:val="Title:"/>
          <w:tag w:val="Title:"/>
          <w:id w:val="726351117"/>
          <w:placeholder>
            <w:docPart w:val="AA26C724F745430BA1E3E59E44C6894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0290F">
            <w:t xml:space="preserve">Capstone Project 1: </w:t>
          </w:r>
          <w:r w:rsidR="00636333">
            <w:t>Exploratory Data Analysis</w:t>
          </w:r>
        </w:sdtContent>
      </w:sdt>
    </w:p>
    <w:p w14:paraId="4B9F61D8" w14:textId="60967EE8" w:rsidR="00B823AA" w:rsidRDefault="0060290F" w:rsidP="00B823AA">
      <w:pPr>
        <w:pStyle w:val="Title2"/>
      </w:pPr>
      <w:r>
        <w:t>Ravi Maranganti</w:t>
      </w:r>
    </w:p>
    <w:p w14:paraId="3C79893D" w14:textId="69AA2646" w:rsidR="00E81978" w:rsidRDefault="0060290F" w:rsidP="00B823AA">
      <w:pPr>
        <w:pStyle w:val="Title2"/>
      </w:pPr>
      <w:r>
        <w:t>Springboard</w:t>
      </w:r>
    </w:p>
    <w:p w14:paraId="1D92C6F9" w14:textId="09729463" w:rsidR="00E81978" w:rsidRDefault="00E81978">
      <w:pPr>
        <w:pStyle w:val="Title"/>
      </w:pPr>
    </w:p>
    <w:p w14:paraId="22E801D2" w14:textId="3C7F9F93" w:rsidR="00E81978" w:rsidRDefault="00E81978" w:rsidP="00B823AA">
      <w:pPr>
        <w:pStyle w:val="Title2"/>
      </w:pPr>
    </w:p>
    <w:sdt>
      <w:sdtPr>
        <w:alias w:val="Abstract:"/>
        <w:tag w:val="Abstract:"/>
        <w:id w:val="202146031"/>
        <w:placeholder>
          <w:docPart w:val="B50A8A31FB49473DA3809529798CB126"/>
        </w:placeholder>
        <w:temporary/>
        <w:showingPlcHdr/>
        <w15:appearance w15:val="hidden"/>
      </w:sdtPr>
      <w:sdtEndPr/>
      <w:sdtContent>
        <w:p w14:paraId="399A9414" w14:textId="77777777" w:rsidR="00E81978" w:rsidRDefault="005D3A03">
          <w:pPr>
            <w:pStyle w:val="SectionTitle"/>
          </w:pPr>
          <w:r w:rsidRPr="005F44DF">
            <w:rPr>
              <w:b/>
              <w:bCs/>
            </w:rPr>
            <w:t>Abstract</w:t>
          </w:r>
        </w:p>
      </w:sdtContent>
    </w:sdt>
    <w:p w14:paraId="7A2FA558" w14:textId="6DBC1726" w:rsidR="00E81978" w:rsidRDefault="0060290F" w:rsidP="005F44DF">
      <w:pPr>
        <w:pStyle w:val="NoSpacing"/>
        <w:ind w:firstLine="720"/>
        <w:jc w:val="both"/>
      </w:pPr>
      <w:r w:rsidRPr="0060290F">
        <w:t xml:space="preserve">Instacart is a grocery ordering and delivery app through which </w:t>
      </w:r>
      <w:r w:rsidRPr="00734249">
        <w:rPr>
          <w:i/>
          <w:iCs/>
        </w:rPr>
        <w:t>users</w:t>
      </w:r>
      <w:r w:rsidRPr="0060290F">
        <w:t xml:space="preserve"> can select and place products in their cart and </w:t>
      </w:r>
      <w:r w:rsidRPr="00734249">
        <w:rPr>
          <w:i/>
          <w:iCs/>
        </w:rPr>
        <w:t xml:space="preserve">shoppers </w:t>
      </w:r>
      <w:r w:rsidRPr="0060290F">
        <w:t>review the orders, do in-store shopping and deliver the items to the users.</w:t>
      </w:r>
      <w:r>
        <w:t xml:space="preserve"> In 2017, Instacart released an anonymized dataset containing over 3 million grocery orders belonging to more than 200,000 Instacart users as part of a Kaggle competition. The objective of t</w:t>
      </w:r>
      <w:bookmarkStart w:id="0" w:name="_GoBack"/>
      <w:bookmarkEnd w:id="0"/>
      <w:r>
        <w:t>he competition was to use the provided dataset to predict which of a customer’s previously purchased products would be in his</w:t>
      </w:r>
      <w:r w:rsidR="003B6678">
        <w:t>/her latest order. In this report, we will present results obtained by performing an exploratory data analysis (EDA) on the dataset</w:t>
      </w:r>
      <w:r w:rsidR="00636333">
        <w:t xml:space="preserve"> and discuss some interesting correlation that was found between discrete features present in the dataset. </w:t>
      </w:r>
    </w:p>
    <w:p w14:paraId="3831E831" w14:textId="77777777" w:rsidR="00AC312F" w:rsidRDefault="00AC312F" w:rsidP="00AC312F"/>
    <w:p w14:paraId="1D768076" w14:textId="25E75EF0" w:rsidR="00AC312F" w:rsidRDefault="00AC312F" w:rsidP="00AC312F">
      <w:pPr>
        <w:jc w:val="center"/>
      </w:pPr>
      <w:proofErr w:type="spellStart"/>
      <w:r w:rsidRPr="00AC312F">
        <w:rPr>
          <w:b/>
          <w:bCs/>
        </w:rPr>
        <w:t>Github</w:t>
      </w:r>
      <w:proofErr w:type="spellEnd"/>
      <w:r w:rsidRPr="00AC312F">
        <w:rPr>
          <w:b/>
          <w:bCs/>
        </w:rPr>
        <w:t xml:space="preserve"> Code: </w:t>
      </w:r>
      <w:hyperlink r:id="rId9" w:history="1">
        <w:r w:rsidRPr="008C43EC">
          <w:rPr>
            <w:rStyle w:val="Hyperlink"/>
          </w:rPr>
          <w:t>https://github.com/ravimaranganti/Springboard_Capstone_1/blob/master/reorder_eda.ipynb</w:t>
        </w:r>
      </w:hyperlink>
    </w:p>
    <w:p w14:paraId="63D0FCD2" w14:textId="37218EF8" w:rsidR="00AC312F" w:rsidRDefault="00AC312F" w:rsidP="005F44DF">
      <w:pPr>
        <w:pStyle w:val="NoSpacing"/>
        <w:ind w:firstLine="720"/>
        <w:jc w:val="both"/>
      </w:pPr>
    </w:p>
    <w:p w14:paraId="0C9A560D" w14:textId="11AD8A9D" w:rsidR="00E81978" w:rsidRPr="00DF7BA1" w:rsidRDefault="00F96B92">
      <w:pPr>
        <w:pStyle w:val="SectionTitle"/>
        <w:rPr>
          <w:b/>
          <w:bCs/>
        </w:rPr>
      </w:pPr>
      <w:sdt>
        <w:sdtPr>
          <w:rPr>
            <w:b/>
            <w:bCs/>
          </w:rPr>
          <w:alias w:val="Section title:"/>
          <w:tag w:val="Section title:"/>
          <w:id w:val="984196707"/>
          <w:placeholder>
            <w:docPart w:val="E807C6F4FB6E4B41BCD6D93026C5933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36333">
            <w:rPr>
              <w:b/>
              <w:bCs/>
            </w:rPr>
            <w:t>Capstone Project 1: Exploratory Data Analysis</w:t>
          </w:r>
        </w:sdtContent>
      </w:sdt>
    </w:p>
    <w:p w14:paraId="17E3DB6F" w14:textId="2CF7F1ED" w:rsidR="00E81978" w:rsidRDefault="00734249" w:rsidP="00734249">
      <w:pPr>
        <w:jc w:val="both"/>
      </w:pPr>
      <w:r>
        <w:t xml:space="preserve">In 2017, Instacart released a dataset consisting of over 3 million orders belonging to more than 200,000 customers for the first time to the public. Concurrently, a Kaggle competition was also announced where Instacart challenged the machine learning community to use the dataset to develop a model to predict which among of a customer’s previously purchased products would be in that customer’s next order. </w:t>
      </w:r>
      <w:r w:rsidRPr="00734249">
        <w:t>The problem at the very outset is akin to developing a recommender system but with an added temporal element to it. This is because while a typical recommender system (say for instance Netflix’s movie recommendation) assumes that user preferences and tastes do not change over relatively short periods of time, an Instacart user might be likely to re-order milk on a weekly basis but might re-order a spice such as cinnamon only on a bimonthly  basis.</w:t>
      </w:r>
    </w:p>
    <w:p w14:paraId="1B65F955" w14:textId="5D87C2EE" w:rsidR="00E81978" w:rsidRDefault="00757683">
      <w:pPr>
        <w:pStyle w:val="Heading1"/>
      </w:pPr>
      <w:r>
        <w:t>Data</w:t>
      </w:r>
    </w:p>
    <w:p w14:paraId="69F1FDBD" w14:textId="44D182A0" w:rsidR="00580E34" w:rsidRDefault="00757683" w:rsidP="00EF339F">
      <w:pPr>
        <w:jc w:val="both"/>
      </w:pPr>
      <w:r w:rsidRPr="00757683">
        <w:t xml:space="preserve">The data is </w:t>
      </w:r>
      <w:r w:rsidR="00DF7BA1">
        <w:t xml:space="preserve">provided in the form of 6 comma separated (.csv) files. As mentioned earlier, the data is </w:t>
      </w:r>
      <w:r w:rsidRPr="00757683">
        <w:t>anonymized and contains a sample of over 3 million grocery orders from more than 200,000 Instacart users. For each user, between 4 and 100 of their orders</w:t>
      </w:r>
      <w:r>
        <w:t xml:space="preserve"> are provided</w:t>
      </w:r>
      <w:r w:rsidRPr="00757683">
        <w:t xml:space="preserve">, with the sequence of products purchased in each order. </w:t>
      </w:r>
      <w:r>
        <w:t>In addition, the</w:t>
      </w:r>
      <w:r w:rsidRPr="00757683">
        <w:t xml:space="preserve"> week and hour of day the order was placed, and a relative measure of time between orders</w:t>
      </w:r>
      <w:r w:rsidR="00DF7BA1">
        <w:t xml:space="preserve"> is also given. </w:t>
      </w:r>
      <w:r w:rsidR="0006478E">
        <w:t xml:space="preserve">Each order is also classified using the categorical variables of ‘prior’, ‘train’ and ‘test’. </w:t>
      </w:r>
      <w:r w:rsidR="007E15C3">
        <w:t xml:space="preserve">Apart from the latest orders </w:t>
      </w:r>
      <w:proofErr w:type="gramStart"/>
      <w:r w:rsidR="00EF339F">
        <w:t>of  customers</w:t>
      </w:r>
      <w:proofErr w:type="gramEnd"/>
      <w:r w:rsidR="00EF339F">
        <w:t xml:space="preserve">, all other orders are categorized under “prior”. The latest orders are further subdivided into “train” and “test”. It should be noted that it is for the orders categorized under “test” that we </w:t>
      </w:r>
      <w:proofErr w:type="gramStart"/>
      <w:r w:rsidR="00EF339F">
        <w:t>have to</w:t>
      </w:r>
      <w:proofErr w:type="gramEnd"/>
      <w:r w:rsidR="00EF339F">
        <w:t xml:space="preserve"> predict products which will be reordered. It should be also noted that while all customers have orders which are categorized under “prior”, some customers have their last orders categorized under “train” while the rest of the customers have their last orders categorized under “test”. </w:t>
      </w:r>
    </w:p>
    <w:p w14:paraId="160449A2" w14:textId="348D17C8" w:rsidR="00DF7BA1" w:rsidRDefault="00DF7BA1" w:rsidP="00EA23F0">
      <w:pPr>
        <w:spacing w:line="360" w:lineRule="auto"/>
      </w:pPr>
      <w:r>
        <w:t xml:space="preserve">Let us examine the files provided in some detail. </w:t>
      </w:r>
    </w:p>
    <w:p w14:paraId="23D61D76" w14:textId="77777777" w:rsidR="00EF339F" w:rsidRDefault="00EF339F" w:rsidP="00EA23F0">
      <w:pPr>
        <w:spacing w:line="360" w:lineRule="auto"/>
      </w:pPr>
    </w:p>
    <w:p w14:paraId="665116B6" w14:textId="03A02D2E" w:rsidR="00DF7BA1" w:rsidRDefault="00580E34" w:rsidP="00EA23F0">
      <w:pPr>
        <w:pStyle w:val="ListParagraph"/>
        <w:numPr>
          <w:ilvl w:val="0"/>
          <w:numId w:val="17"/>
        </w:numPr>
        <w:spacing w:line="360" w:lineRule="auto"/>
        <w:rPr>
          <w:b/>
          <w:bCs/>
        </w:rPr>
      </w:pPr>
      <w:r w:rsidRPr="00580E34">
        <w:rPr>
          <w:b/>
          <w:bCs/>
        </w:rPr>
        <w:lastRenderedPageBreak/>
        <w:t>aisles.csv</w:t>
      </w:r>
      <w:r w:rsidR="00DF7BA1" w:rsidRPr="00580E34">
        <w:rPr>
          <w:b/>
          <w:bCs/>
        </w:rPr>
        <w:t xml:space="preserve"> </w:t>
      </w:r>
    </w:p>
    <w:p w14:paraId="32F1F84E" w14:textId="5A79E8B6" w:rsidR="00580E34" w:rsidRPr="00580E34" w:rsidRDefault="00EA23F0" w:rsidP="00EA23F0">
      <w:pPr>
        <w:pStyle w:val="ListParagraph"/>
        <w:spacing w:line="360" w:lineRule="auto"/>
      </w:pPr>
      <w:r>
        <w:t xml:space="preserve">The </w:t>
      </w:r>
      <w:r w:rsidRPr="00EA23F0">
        <w:t>aisles</w:t>
      </w:r>
      <w:r>
        <w:t>.csv</w:t>
      </w:r>
      <w:r w:rsidRPr="00EA23F0">
        <w:t xml:space="preserve"> data</w:t>
      </w:r>
      <w:r>
        <w:t>set</w:t>
      </w:r>
      <w:r w:rsidRPr="00EA23F0">
        <w:t xml:space="preserve"> contains 134 rows, with each row containing an </w:t>
      </w:r>
      <w:proofErr w:type="spellStart"/>
      <w:r w:rsidRPr="00EA23F0">
        <w:t>aisle_id</w:t>
      </w:r>
      <w:proofErr w:type="spellEnd"/>
      <w:r w:rsidRPr="00EA23F0">
        <w:t xml:space="preserve"> (integer form) and the corresponding aisle name (string). There are no null entries</w:t>
      </w:r>
      <w:r>
        <w:t>.</w:t>
      </w:r>
    </w:p>
    <w:p w14:paraId="33B198AE" w14:textId="77777777" w:rsidR="00580E34" w:rsidRDefault="00580E34" w:rsidP="00EA23F0">
      <w:pPr>
        <w:pStyle w:val="HTMLPreformatted"/>
        <w:shd w:val="clear" w:color="auto" w:fill="F4F4F4"/>
        <w:spacing w:line="360" w:lineRule="auto"/>
        <w:textAlignment w:val="baseline"/>
        <w:rPr>
          <w:rStyle w:val="HTMLCode"/>
          <w:bdr w:val="none" w:sz="0" w:space="0" w:color="auto" w:frame="1"/>
          <w:shd w:val="clear" w:color="auto" w:fill="F4F4F4"/>
        </w:rPr>
      </w:pPr>
    </w:p>
    <w:p w14:paraId="7CEB1C92" w14:textId="6F7697FC" w:rsidR="00DF7BA1" w:rsidRPr="00580E34" w:rsidRDefault="00DF7BA1" w:rsidP="00EA23F0">
      <w:pPr>
        <w:pStyle w:val="HTMLPreformatted"/>
        <w:shd w:val="clear" w:color="auto" w:fill="F4F4F4"/>
        <w:spacing w:line="360" w:lineRule="auto"/>
        <w:textAlignment w:val="baseline"/>
        <w:rPr>
          <w:rStyle w:val="HTMLCode"/>
          <w:sz w:val="24"/>
          <w:szCs w:val="24"/>
          <w:bdr w:val="none" w:sz="0" w:space="0" w:color="auto" w:frame="1"/>
          <w:shd w:val="clear" w:color="auto" w:fill="F4F4F4"/>
        </w:rPr>
      </w:pPr>
      <w:proofErr w:type="spellStart"/>
      <w:r w:rsidRPr="00580E34">
        <w:rPr>
          <w:rStyle w:val="HTMLCode"/>
          <w:sz w:val="24"/>
          <w:szCs w:val="24"/>
          <w:bdr w:val="none" w:sz="0" w:space="0" w:color="auto" w:frame="1"/>
          <w:shd w:val="clear" w:color="auto" w:fill="F4F4F4"/>
        </w:rPr>
        <w:t>aisle_</w:t>
      </w:r>
      <w:proofErr w:type="gramStart"/>
      <w:r w:rsidRPr="00580E34">
        <w:rPr>
          <w:rStyle w:val="HTMLCode"/>
          <w:sz w:val="24"/>
          <w:szCs w:val="24"/>
          <w:bdr w:val="none" w:sz="0" w:space="0" w:color="auto" w:frame="1"/>
          <w:shd w:val="clear" w:color="auto" w:fill="F4F4F4"/>
        </w:rPr>
        <w:t>id,aisle</w:t>
      </w:r>
      <w:proofErr w:type="spellEnd"/>
      <w:proofErr w:type="gramEnd"/>
      <w:r w:rsidRPr="00580E34">
        <w:rPr>
          <w:rStyle w:val="HTMLCode"/>
          <w:sz w:val="24"/>
          <w:szCs w:val="24"/>
          <w:bdr w:val="none" w:sz="0" w:space="0" w:color="auto" w:frame="1"/>
          <w:shd w:val="clear" w:color="auto" w:fill="F4F4F4"/>
        </w:rPr>
        <w:t xml:space="preserve">  </w:t>
      </w:r>
    </w:p>
    <w:p w14:paraId="62B3F736" w14:textId="77777777" w:rsidR="00DF7BA1" w:rsidRPr="00580E34" w:rsidRDefault="00DF7BA1" w:rsidP="00EA23F0">
      <w:pPr>
        <w:pStyle w:val="HTMLPreformatted"/>
        <w:shd w:val="clear" w:color="auto" w:fill="F4F4F4"/>
        <w:spacing w:line="360" w:lineRule="auto"/>
        <w:textAlignment w:val="baseline"/>
        <w:rPr>
          <w:rStyle w:val="HTMLCode"/>
          <w:sz w:val="24"/>
          <w:szCs w:val="24"/>
          <w:bdr w:val="none" w:sz="0" w:space="0" w:color="auto" w:frame="1"/>
          <w:shd w:val="clear" w:color="auto" w:fill="F4F4F4"/>
        </w:rPr>
      </w:pPr>
      <w:r w:rsidRPr="00580E34">
        <w:rPr>
          <w:rStyle w:val="HTMLCode"/>
          <w:sz w:val="24"/>
          <w:szCs w:val="24"/>
          <w:bdr w:val="none" w:sz="0" w:space="0" w:color="auto" w:frame="1"/>
          <w:shd w:val="clear" w:color="auto" w:fill="F4F4F4"/>
        </w:rPr>
        <w:t xml:space="preserve"> </w:t>
      </w:r>
      <w:proofErr w:type="gramStart"/>
      <w:r w:rsidRPr="00580E34">
        <w:rPr>
          <w:rStyle w:val="HTMLCode"/>
          <w:sz w:val="24"/>
          <w:szCs w:val="24"/>
          <w:bdr w:val="none" w:sz="0" w:space="0" w:color="auto" w:frame="1"/>
          <w:shd w:val="clear" w:color="auto" w:fill="F4F4F4"/>
        </w:rPr>
        <w:t>1,prepared</w:t>
      </w:r>
      <w:proofErr w:type="gramEnd"/>
      <w:r w:rsidRPr="00580E34">
        <w:rPr>
          <w:rStyle w:val="HTMLCode"/>
          <w:sz w:val="24"/>
          <w:szCs w:val="24"/>
          <w:bdr w:val="none" w:sz="0" w:space="0" w:color="auto" w:frame="1"/>
          <w:shd w:val="clear" w:color="auto" w:fill="F4F4F4"/>
        </w:rPr>
        <w:t xml:space="preserve"> soups salads  </w:t>
      </w:r>
    </w:p>
    <w:p w14:paraId="2D1FBB4B" w14:textId="77777777" w:rsidR="00DF7BA1" w:rsidRPr="00580E34" w:rsidRDefault="00DF7BA1" w:rsidP="00EA23F0">
      <w:pPr>
        <w:pStyle w:val="HTMLPreformatted"/>
        <w:shd w:val="clear" w:color="auto" w:fill="F4F4F4"/>
        <w:spacing w:line="360" w:lineRule="auto"/>
        <w:textAlignment w:val="baseline"/>
        <w:rPr>
          <w:rStyle w:val="HTMLCode"/>
          <w:sz w:val="24"/>
          <w:szCs w:val="24"/>
          <w:bdr w:val="none" w:sz="0" w:space="0" w:color="auto" w:frame="1"/>
          <w:shd w:val="clear" w:color="auto" w:fill="F4F4F4"/>
        </w:rPr>
      </w:pPr>
      <w:r w:rsidRPr="00580E34">
        <w:rPr>
          <w:rStyle w:val="HTMLCode"/>
          <w:sz w:val="24"/>
          <w:szCs w:val="24"/>
          <w:bdr w:val="none" w:sz="0" w:space="0" w:color="auto" w:frame="1"/>
          <w:shd w:val="clear" w:color="auto" w:fill="F4F4F4"/>
        </w:rPr>
        <w:t xml:space="preserve"> </w:t>
      </w:r>
      <w:proofErr w:type="gramStart"/>
      <w:r w:rsidRPr="00580E34">
        <w:rPr>
          <w:rStyle w:val="HTMLCode"/>
          <w:sz w:val="24"/>
          <w:szCs w:val="24"/>
          <w:bdr w:val="none" w:sz="0" w:space="0" w:color="auto" w:frame="1"/>
          <w:shd w:val="clear" w:color="auto" w:fill="F4F4F4"/>
        </w:rPr>
        <w:t>2,specialty</w:t>
      </w:r>
      <w:proofErr w:type="gramEnd"/>
      <w:r w:rsidRPr="00580E34">
        <w:rPr>
          <w:rStyle w:val="HTMLCode"/>
          <w:sz w:val="24"/>
          <w:szCs w:val="24"/>
          <w:bdr w:val="none" w:sz="0" w:space="0" w:color="auto" w:frame="1"/>
          <w:shd w:val="clear" w:color="auto" w:fill="F4F4F4"/>
        </w:rPr>
        <w:t xml:space="preserve"> cheeses  </w:t>
      </w:r>
    </w:p>
    <w:p w14:paraId="3560FC92" w14:textId="77777777" w:rsidR="00DF7BA1" w:rsidRPr="00580E34" w:rsidRDefault="00DF7BA1" w:rsidP="00EA23F0">
      <w:pPr>
        <w:pStyle w:val="HTMLPreformatted"/>
        <w:shd w:val="clear" w:color="auto" w:fill="F4F4F4"/>
        <w:spacing w:line="360" w:lineRule="auto"/>
        <w:textAlignment w:val="baseline"/>
        <w:rPr>
          <w:rStyle w:val="HTMLCode"/>
          <w:sz w:val="24"/>
          <w:szCs w:val="24"/>
          <w:bdr w:val="none" w:sz="0" w:space="0" w:color="auto" w:frame="1"/>
          <w:shd w:val="clear" w:color="auto" w:fill="F4F4F4"/>
        </w:rPr>
      </w:pPr>
      <w:r w:rsidRPr="00580E34">
        <w:rPr>
          <w:rStyle w:val="HTMLCode"/>
          <w:sz w:val="24"/>
          <w:szCs w:val="24"/>
          <w:bdr w:val="none" w:sz="0" w:space="0" w:color="auto" w:frame="1"/>
          <w:shd w:val="clear" w:color="auto" w:fill="F4F4F4"/>
        </w:rPr>
        <w:t xml:space="preserve"> </w:t>
      </w:r>
      <w:proofErr w:type="gramStart"/>
      <w:r w:rsidRPr="00580E34">
        <w:rPr>
          <w:rStyle w:val="HTMLCode"/>
          <w:sz w:val="24"/>
          <w:szCs w:val="24"/>
          <w:bdr w:val="none" w:sz="0" w:space="0" w:color="auto" w:frame="1"/>
          <w:shd w:val="clear" w:color="auto" w:fill="F4F4F4"/>
        </w:rPr>
        <w:t>3,energy</w:t>
      </w:r>
      <w:proofErr w:type="gramEnd"/>
      <w:r w:rsidRPr="00580E34">
        <w:rPr>
          <w:rStyle w:val="HTMLCode"/>
          <w:sz w:val="24"/>
          <w:szCs w:val="24"/>
          <w:bdr w:val="none" w:sz="0" w:space="0" w:color="auto" w:frame="1"/>
          <w:shd w:val="clear" w:color="auto" w:fill="F4F4F4"/>
        </w:rPr>
        <w:t xml:space="preserve"> granola bars  </w:t>
      </w:r>
    </w:p>
    <w:p w14:paraId="64C63C16" w14:textId="77777777" w:rsidR="00DF7BA1" w:rsidRPr="00580E34" w:rsidRDefault="00DF7BA1" w:rsidP="00EA23F0">
      <w:pPr>
        <w:pStyle w:val="HTMLPreformatted"/>
        <w:shd w:val="clear" w:color="auto" w:fill="F4F4F4"/>
        <w:spacing w:line="360" w:lineRule="auto"/>
        <w:textAlignment w:val="baseline"/>
        <w:rPr>
          <w:rFonts w:cs="Courier New"/>
          <w:sz w:val="24"/>
          <w:szCs w:val="24"/>
        </w:rPr>
      </w:pPr>
      <w:r w:rsidRPr="00580E34">
        <w:rPr>
          <w:rStyle w:val="HTMLCode"/>
          <w:sz w:val="24"/>
          <w:szCs w:val="24"/>
          <w:bdr w:val="none" w:sz="0" w:space="0" w:color="auto" w:frame="1"/>
          <w:shd w:val="clear" w:color="auto" w:fill="F4F4F4"/>
        </w:rPr>
        <w:t xml:space="preserve"> ...</w:t>
      </w:r>
    </w:p>
    <w:p w14:paraId="321AFAB6" w14:textId="5677FBAF" w:rsidR="00E81978" w:rsidRPr="00580E34" w:rsidRDefault="00E81978" w:rsidP="00EA23F0">
      <w:pPr>
        <w:spacing w:line="360" w:lineRule="auto"/>
        <w:rPr>
          <w:b/>
          <w:bCs/>
        </w:rPr>
      </w:pPr>
    </w:p>
    <w:p w14:paraId="53FF5BBD" w14:textId="1771111A" w:rsidR="00580E34" w:rsidRDefault="00580E34" w:rsidP="00EA23F0">
      <w:pPr>
        <w:pStyle w:val="ListParagraph"/>
        <w:numPr>
          <w:ilvl w:val="0"/>
          <w:numId w:val="17"/>
        </w:numPr>
        <w:spacing w:line="360" w:lineRule="auto"/>
        <w:rPr>
          <w:b/>
          <w:bCs/>
        </w:rPr>
      </w:pPr>
      <w:r w:rsidRPr="00580E34">
        <w:rPr>
          <w:b/>
          <w:bCs/>
        </w:rPr>
        <w:t>departments.csv</w:t>
      </w:r>
    </w:p>
    <w:p w14:paraId="67A9E038" w14:textId="6B88624C" w:rsidR="00580E34" w:rsidRPr="00580E34" w:rsidRDefault="00EA23F0" w:rsidP="00EA23F0">
      <w:pPr>
        <w:pStyle w:val="ListParagraph"/>
        <w:spacing w:line="360" w:lineRule="auto"/>
      </w:pPr>
      <w:r w:rsidRPr="00EA23F0">
        <w:t xml:space="preserve">The departments </w:t>
      </w:r>
      <w:proofErr w:type="spellStart"/>
      <w:r w:rsidRPr="00EA23F0">
        <w:t>dataframe</w:t>
      </w:r>
      <w:proofErr w:type="spellEnd"/>
      <w:r w:rsidRPr="00EA23F0">
        <w:t xml:space="preserve"> consists of 21 </w:t>
      </w:r>
      <w:proofErr w:type="gramStart"/>
      <w:r w:rsidRPr="00EA23F0">
        <w:t>rows ,</w:t>
      </w:r>
      <w:proofErr w:type="gramEnd"/>
      <w:r w:rsidRPr="00EA23F0">
        <w:t xml:space="preserve"> each row containing a department id </w:t>
      </w:r>
      <w:r>
        <w:t xml:space="preserve"> (integer form) </w:t>
      </w:r>
      <w:r w:rsidRPr="00EA23F0">
        <w:t xml:space="preserve">and the corresponding </w:t>
      </w:r>
      <w:r>
        <w:t xml:space="preserve">department </w:t>
      </w:r>
      <w:r w:rsidRPr="00EA23F0">
        <w:t>name</w:t>
      </w:r>
      <w:r>
        <w:t xml:space="preserve"> (string)</w:t>
      </w:r>
      <w:r w:rsidRPr="00EA23F0">
        <w:t xml:space="preserve">. </w:t>
      </w:r>
      <w:r>
        <w:t>There are</w:t>
      </w:r>
      <w:r w:rsidRPr="00EA23F0">
        <w:t xml:space="preserve"> no null entries</w:t>
      </w:r>
      <w:r>
        <w:t>.</w:t>
      </w:r>
    </w:p>
    <w:p w14:paraId="09DFEC4F" w14:textId="77777777" w:rsidR="00580E34" w:rsidRPr="00580E34" w:rsidRDefault="00580E34" w:rsidP="00EA23F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textAlignment w:val="baseline"/>
        <w:rPr>
          <w:rFonts w:ascii="Consolas" w:eastAsia="Times New Roman" w:hAnsi="Consolas" w:cs="Courier New"/>
          <w:kern w:val="0"/>
          <w:bdr w:val="none" w:sz="0" w:space="0" w:color="auto" w:frame="1"/>
          <w:shd w:val="clear" w:color="auto" w:fill="F4F4F4"/>
          <w:lang w:eastAsia="en-US"/>
        </w:rPr>
      </w:pPr>
      <w:proofErr w:type="spellStart"/>
      <w:r w:rsidRPr="00580E34">
        <w:rPr>
          <w:rFonts w:ascii="Consolas" w:eastAsia="Times New Roman" w:hAnsi="Consolas" w:cs="Courier New"/>
          <w:kern w:val="0"/>
          <w:bdr w:val="none" w:sz="0" w:space="0" w:color="auto" w:frame="1"/>
          <w:shd w:val="clear" w:color="auto" w:fill="F4F4F4"/>
          <w:lang w:eastAsia="en-US"/>
        </w:rPr>
        <w:t>department_</w:t>
      </w:r>
      <w:proofErr w:type="gramStart"/>
      <w:r w:rsidRPr="00580E34">
        <w:rPr>
          <w:rFonts w:ascii="Consolas" w:eastAsia="Times New Roman" w:hAnsi="Consolas" w:cs="Courier New"/>
          <w:kern w:val="0"/>
          <w:bdr w:val="none" w:sz="0" w:space="0" w:color="auto" w:frame="1"/>
          <w:shd w:val="clear" w:color="auto" w:fill="F4F4F4"/>
          <w:lang w:eastAsia="en-US"/>
        </w:rPr>
        <w:t>id,department</w:t>
      </w:r>
      <w:proofErr w:type="spellEnd"/>
      <w:proofErr w:type="gramEnd"/>
      <w:r w:rsidRPr="00580E34">
        <w:rPr>
          <w:rFonts w:ascii="Consolas" w:eastAsia="Times New Roman" w:hAnsi="Consolas" w:cs="Courier New"/>
          <w:kern w:val="0"/>
          <w:bdr w:val="none" w:sz="0" w:space="0" w:color="auto" w:frame="1"/>
          <w:shd w:val="clear" w:color="auto" w:fill="F4F4F4"/>
          <w:lang w:eastAsia="en-US"/>
        </w:rPr>
        <w:t xml:space="preserve">  </w:t>
      </w:r>
    </w:p>
    <w:p w14:paraId="6E79584E" w14:textId="77777777" w:rsidR="00580E34" w:rsidRPr="00580E34" w:rsidRDefault="00580E34" w:rsidP="00EA23F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textAlignment w:val="baseline"/>
        <w:rPr>
          <w:rFonts w:ascii="Consolas" w:eastAsia="Times New Roman" w:hAnsi="Consolas" w:cs="Courier New"/>
          <w:kern w:val="0"/>
          <w:bdr w:val="none" w:sz="0" w:space="0" w:color="auto" w:frame="1"/>
          <w:shd w:val="clear" w:color="auto" w:fill="F4F4F4"/>
          <w:lang w:eastAsia="en-US"/>
        </w:rPr>
      </w:pPr>
      <w:r w:rsidRPr="00580E34">
        <w:rPr>
          <w:rFonts w:ascii="Consolas" w:eastAsia="Times New Roman" w:hAnsi="Consolas" w:cs="Courier New"/>
          <w:kern w:val="0"/>
          <w:bdr w:val="none" w:sz="0" w:space="0" w:color="auto" w:frame="1"/>
          <w:shd w:val="clear" w:color="auto" w:fill="F4F4F4"/>
          <w:lang w:eastAsia="en-US"/>
        </w:rPr>
        <w:t xml:space="preserve"> </w:t>
      </w:r>
      <w:proofErr w:type="gramStart"/>
      <w:r w:rsidRPr="00580E34">
        <w:rPr>
          <w:rFonts w:ascii="Consolas" w:eastAsia="Times New Roman" w:hAnsi="Consolas" w:cs="Courier New"/>
          <w:kern w:val="0"/>
          <w:bdr w:val="none" w:sz="0" w:space="0" w:color="auto" w:frame="1"/>
          <w:shd w:val="clear" w:color="auto" w:fill="F4F4F4"/>
          <w:lang w:eastAsia="en-US"/>
        </w:rPr>
        <w:t>1,frozen</w:t>
      </w:r>
      <w:proofErr w:type="gramEnd"/>
      <w:r w:rsidRPr="00580E34">
        <w:rPr>
          <w:rFonts w:ascii="Consolas" w:eastAsia="Times New Roman" w:hAnsi="Consolas" w:cs="Courier New"/>
          <w:kern w:val="0"/>
          <w:bdr w:val="none" w:sz="0" w:space="0" w:color="auto" w:frame="1"/>
          <w:shd w:val="clear" w:color="auto" w:fill="F4F4F4"/>
          <w:lang w:eastAsia="en-US"/>
        </w:rPr>
        <w:t xml:space="preserve">  </w:t>
      </w:r>
    </w:p>
    <w:p w14:paraId="403D9EB9" w14:textId="77777777" w:rsidR="00580E34" w:rsidRPr="00580E34" w:rsidRDefault="00580E34" w:rsidP="00EA23F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textAlignment w:val="baseline"/>
        <w:rPr>
          <w:rFonts w:ascii="Consolas" w:eastAsia="Times New Roman" w:hAnsi="Consolas" w:cs="Courier New"/>
          <w:kern w:val="0"/>
          <w:bdr w:val="none" w:sz="0" w:space="0" w:color="auto" w:frame="1"/>
          <w:shd w:val="clear" w:color="auto" w:fill="F4F4F4"/>
          <w:lang w:eastAsia="en-US"/>
        </w:rPr>
      </w:pPr>
      <w:r w:rsidRPr="00580E34">
        <w:rPr>
          <w:rFonts w:ascii="Consolas" w:eastAsia="Times New Roman" w:hAnsi="Consolas" w:cs="Courier New"/>
          <w:kern w:val="0"/>
          <w:bdr w:val="none" w:sz="0" w:space="0" w:color="auto" w:frame="1"/>
          <w:shd w:val="clear" w:color="auto" w:fill="F4F4F4"/>
          <w:lang w:eastAsia="en-US"/>
        </w:rPr>
        <w:t xml:space="preserve"> </w:t>
      </w:r>
      <w:proofErr w:type="gramStart"/>
      <w:r w:rsidRPr="00580E34">
        <w:rPr>
          <w:rFonts w:ascii="Consolas" w:eastAsia="Times New Roman" w:hAnsi="Consolas" w:cs="Courier New"/>
          <w:kern w:val="0"/>
          <w:bdr w:val="none" w:sz="0" w:space="0" w:color="auto" w:frame="1"/>
          <w:shd w:val="clear" w:color="auto" w:fill="F4F4F4"/>
          <w:lang w:eastAsia="en-US"/>
        </w:rPr>
        <w:t>2,other</w:t>
      </w:r>
      <w:proofErr w:type="gramEnd"/>
      <w:r w:rsidRPr="00580E34">
        <w:rPr>
          <w:rFonts w:ascii="Consolas" w:eastAsia="Times New Roman" w:hAnsi="Consolas" w:cs="Courier New"/>
          <w:kern w:val="0"/>
          <w:bdr w:val="none" w:sz="0" w:space="0" w:color="auto" w:frame="1"/>
          <w:shd w:val="clear" w:color="auto" w:fill="F4F4F4"/>
          <w:lang w:eastAsia="en-US"/>
        </w:rPr>
        <w:t xml:space="preserve">  </w:t>
      </w:r>
    </w:p>
    <w:p w14:paraId="16FEF8C0" w14:textId="77777777" w:rsidR="00580E34" w:rsidRPr="00580E34" w:rsidRDefault="00580E34" w:rsidP="00EA23F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textAlignment w:val="baseline"/>
        <w:rPr>
          <w:rFonts w:ascii="Consolas" w:eastAsia="Times New Roman" w:hAnsi="Consolas" w:cs="Courier New"/>
          <w:kern w:val="0"/>
          <w:bdr w:val="none" w:sz="0" w:space="0" w:color="auto" w:frame="1"/>
          <w:shd w:val="clear" w:color="auto" w:fill="F4F4F4"/>
          <w:lang w:eastAsia="en-US"/>
        </w:rPr>
      </w:pPr>
      <w:r w:rsidRPr="00580E34">
        <w:rPr>
          <w:rFonts w:ascii="Consolas" w:eastAsia="Times New Roman" w:hAnsi="Consolas" w:cs="Courier New"/>
          <w:kern w:val="0"/>
          <w:bdr w:val="none" w:sz="0" w:space="0" w:color="auto" w:frame="1"/>
          <w:shd w:val="clear" w:color="auto" w:fill="F4F4F4"/>
          <w:lang w:eastAsia="en-US"/>
        </w:rPr>
        <w:t xml:space="preserve"> </w:t>
      </w:r>
      <w:proofErr w:type="gramStart"/>
      <w:r w:rsidRPr="00580E34">
        <w:rPr>
          <w:rFonts w:ascii="Consolas" w:eastAsia="Times New Roman" w:hAnsi="Consolas" w:cs="Courier New"/>
          <w:kern w:val="0"/>
          <w:bdr w:val="none" w:sz="0" w:space="0" w:color="auto" w:frame="1"/>
          <w:shd w:val="clear" w:color="auto" w:fill="F4F4F4"/>
          <w:lang w:eastAsia="en-US"/>
        </w:rPr>
        <w:t>3,bakery</w:t>
      </w:r>
      <w:proofErr w:type="gramEnd"/>
      <w:r w:rsidRPr="00580E34">
        <w:rPr>
          <w:rFonts w:ascii="Consolas" w:eastAsia="Times New Roman" w:hAnsi="Consolas" w:cs="Courier New"/>
          <w:kern w:val="0"/>
          <w:bdr w:val="none" w:sz="0" w:space="0" w:color="auto" w:frame="1"/>
          <w:shd w:val="clear" w:color="auto" w:fill="F4F4F4"/>
          <w:lang w:eastAsia="en-US"/>
        </w:rPr>
        <w:t xml:space="preserve">  </w:t>
      </w:r>
    </w:p>
    <w:p w14:paraId="672D8DB7" w14:textId="58972113" w:rsidR="00580E34" w:rsidRPr="00580E34" w:rsidRDefault="00580E34" w:rsidP="00EA23F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textAlignment w:val="baseline"/>
        <w:rPr>
          <w:rFonts w:ascii="Consolas" w:eastAsia="Times New Roman" w:hAnsi="Consolas" w:cs="Courier New"/>
          <w:kern w:val="0"/>
          <w:bdr w:val="none" w:sz="0" w:space="0" w:color="auto" w:frame="1"/>
          <w:shd w:val="clear" w:color="auto" w:fill="F4F4F4"/>
          <w:lang w:eastAsia="en-US"/>
        </w:rPr>
      </w:pPr>
      <w:r w:rsidRPr="00580E34">
        <w:rPr>
          <w:rFonts w:ascii="Consolas" w:eastAsia="Times New Roman" w:hAnsi="Consolas" w:cs="Courier New"/>
          <w:kern w:val="0"/>
          <w:bdr w:val="none" w:sz="0" w:space="0" w:color="auto" w:frame="1"/>
          <w:shd w:val="clear" w:color="auto" w:fill="F4F4F4"/>
          <w:lang w:eastAsia="en-US"/>
        </w:rPr>
        <w:t xml:space="preserve"> ...</w:t>
      </w:r>
    </w:p>
    <w:p w14:paraId="0E84FB3D" w14:textId="5596B190" w:rsidR="00580E34" w:rsidRPr="00580E34" w:rsidRDefault="00580E34" w:rsidP="00EA23F0">
      <w:pPr>
        <w:pStyle w:val="Heading3"/>
        <w:numPr>
          <w:ilvl w:val="0"/>
          <w:numId w:val="17"/>
        </w:numPr>
        <w:shd w:val="clear" w:color="auto" w:fill="FFFFFF"/>
        <w:spacing w:before="360" w:after="240" w:line="360" w:lineRule="auto"/>
        <w:textAlignment w:val="baseline"/>
        <w:rPr>
          <w:rFonts w:asciiTheme="minorHAnsi" w:hAnsiTheme="minorHAnsi" w:cstheme="minorHAnsi"/>
          <w:color w:val="000000"/>
        </w:rPr>
      </w:pPr>
      <w:r w:rsidRPr="00580E34">
        <w:rPr>
          <w:rFonts w:asciiTheme="minorHAnsi" w:hAnsiTheme="minorHAnsi" w:cstheme="minorHAnsi"/>
          <w:color w:val="000000"/>
        </w:rPr>
        <w:t>order_products__</w:t>
      </w:r>
      <w:r w:rsidR="005A113D">
        <w:rPr>
          <w:rFonts w:asciiTheme="minorHAnsi" w:hAnsiTheme="minorHAnsi" w:cstheme="minorHAnsi"/>
          <w:color w:val="000000"/>
        </w:rPr>
        <w:t>prior</w:t>
      </w:r>
      <w:r w:rsidRPr="00580E34">
        <w:rPr>
          <w:rFonts w:asciiTheme="minorHAnsi" w:hAnsiTheme="minorHAnsi" w:cstheme="minorHAnsi"/>
          <w:color w:val="000000"/>
        </w:rPr>
        <w:t>.csv</w:t>
      </w:r>
    </w:p>
    <w:p w14:paraId="414F3903" w14:textId="77777777" w:rsidR="00580E34" w:rsidRPr="00580E34" w:rsidRDefault="00580E34" w:rsidP="00EA23F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textAlignment w:val="baseline"/>
        <w:rPr>
          <w:rFonts w:ascii="Consolas" w:eastAsia="Times New Roman" w:hAnsi="Consolas" w:cs="Courier New"/>
          <w:kern w:val="0"/>
          <w:bdr w:val="none" w:sz="0" w:space="0" w:color="auto" w:frame="1"/>
          <w:shd w:val="clear" w:color="auto" w:fill="F4F4F4"/>
          <w:lang w:eastAsia="en-US"/>
        </w:rPr>
      </w:pPr>
      <w:proofErr w:type="spellStart"/>
      <w:r w:rsidRPr="00580E34">
        <w:rPr>
          <w:rFonts w:ascii="Consolas" w:eastAsia="Times New Roman" w:hAnsi="Consolas" w:cs="Courier New"/>
          <w:kern w:val="0"/>
          <w:bdr w:val="none" w:sz="0" w:space="0" w:color="auto" w:frame="1"/>
          <w:shd w:val="clear" w:color="auto" w:fill="F4F4F4"/>
          <w:lang w:eastAsia="en-US"/>
        </w:rPr>
        <w:t>order_</w:t>
      </w:r>
      <w:proofErr w:type="gramStart"/>
      <w:r w:rsidRPr="00580E34">
        <w:rPr>
          <w:rFonts w:ascii="Consolas" w:eastAsia="Times New Roman" w:hAnsi="Consolas" w:cs="Courier New"/>
          <w:kern w:val="0"/>
          <w:bdr w:val="none" w:sz="0" w:space="0" w:color="auto" w:frame="1"/>
          <w:shd w:val="clear" w:color="auto" w:fill="F4F4F4"/>
          <w:lang w:eastAsia="en-US"/>
        </w:rPr>
        <w:t>id,product</w:t>
      </w:r>
      <w:proofErr w:type="gramEnd"/>
      <w:r w:rsidRPr="00580E34">
        <w:rPr>
          <w:rFonts w:ascii="Consolas" w:eastAsia="Times New Roman" w:hAnsi="Consolas" w:cs="Courier New"/>
          <w:kern w:val="0"/>
          <w:bdr w:val="none" w:sz="0" w:space="0" w:color="auto" w:frame="1"/>
          <w:shd w:val="clear" w:color="auto" w:fill="F4F4F4"/>
          <w:lang w:eastAsia="en-US"/>
        </w:rPr>
        <w:t>_id,add_to_cart_order,reordered</w:t>
      </w:r>
      <w:proofErr w:type="spellEnd"/>
      <w:r w:rsidRPr="00580E34">
        <w:rPr>
          <w:rFonts w:ascii="Consolas" w:eastAsia="Times New Roman" w:hAnsi="Consolas" w:cs="Courier New"/>
          <w:kern w:val="0"/>
          <w:bdr w:val="none" w:sz="0" w:space="0" w:color="auto" w:frame="1"/>
          <w:shd w:val="clear" w:color="auto" w:fill="F4F4F4"/>
          <w:lang w:eastAsia="en-US"/>
        </w:rPr>
        <w:t xml:space="preserve">  </w:t>
      </w:r>
    </w:p>
    <w:p w14:paraId="174B08E6" w14:textId="77777777" w:rsidR="00580E34" w:rsidRPr="00580E34" w:rsidRDefault="00580E34" w:rsidP="00EA23F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textAlignment w:val="baseline"/>
        <w:rPr>
          <w:rFonts w:ascii="Consolas" w:eastAsia="Times New Roman" w:hAnsi="Consolas" w:cs="Courier New"/>
          <w:kern w:val="0"/>
          <w:bdr w:val="none" w:sz="0" w:space="0" w:color="auto" w:frame="1"/>
          <w:shd w:val="clear" w:color="auto" w:fill="F4F4F4"/>
          <w:lang w:eastAsia="en-US"/>
        </w:rPr>
      </w:pPr>
      <w:r w:rsidRPr="00580E34">
        <w:rPr>
          <w:rFonts w:ascii="Consolas" w:eastAsia="Times New Roman" w:hAnsi="Consolas" w:cs="Courier New"/>
          <w:kern w:val="0"/>
          <w:bdr w:val="none" w:sz="0" w:space="0" w:color="auto" w:frame="1"/>
          <w:shd w:val="clear" w:color="auto" w:fill="F4F4F4"/>
          <w:lang w:eastAsia="en-US"/>
        </w:rPr>
        <w:t xml:space="preserve"> 1,49302,1,1  </w:t>
      </w:r>
    </w:p>
    <w:p w14:paraId="34A12D1B" w14:textId="77777777" w:rsidR="00580E34" w:rsidRPr="00580E34" w:rsidRDefault="00580E34" w:rsidP="00EA23F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textAlignment w:val="baseline"/>
        <w:rPr>
          <w:rFonts w:ascii="Consolas" w:eastAsia="Times New Roman" w:hAnsi="Consolas" w:cs="Courier New"/>
          <w:kern w:val="0"/>
          <w:bdr w:val="none" w:sz="0" w:space="0" w:color="auto" w:frame="1"/>
          <w:shd w:val="clear" w:color="auto" w:fill="F4F4F4"/>
          <w:lang w:eastAsia="en-US"/>
        </w:rPr>
      </w:pPr>
      <w:r w:rsidRPr="00580E34">
        <w:rPr>
          <w:rFonts w:ascii="Consolas" w:eastAsia="Times New Roman" w:hAnsi="Consolas" w:cs="Courier New"/>
          <w:kern w:val="0"/>
          <w:bdr w:val="none" w:sz="0" w:space="0" w:color="auto" w:frame="1"/>
          <w:shd w:val="clear" w:color="auto" w:fill="F4F4F4"/>
          <w:lang w:eastAsia="en-US"/>
        </w:rPr>
        <w:t xml:space="preserve"> 1,11109,2,1  </w:t>
      </w:r>
    </w:p>
    <w:p w14:paraId="264C3E93" w14:textId="77777777" w:rsidR="00580E34" w:rsidRPr="00580E34" w:rsidRDefault="00580E34" w:rsidP="00EA23F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textAlignment w:val="baseline"/>
        <w:rPr>
          <w:rFonts w:ascii="Consolas" w:eastAsia="Times New Roman" w:hAnsi="Consolas" w:cs="Courier New"/>
          <w:kern w:val="0"/>
          <w:bdr w:val="none" w:sz="0" w:space="0" w:color="auto" w:frame="1"/>
          <w:shd w:val="clear" w:color="auto" w:fill="F4F4F4"/>
          <w:lang w:eastAsia="en-US"/>
        </w:rPr>
      </w:pPr>
      <w:r w:rsidRPr="00580E34">
        <w:rPr>
          <w:rFonts w:ascii="Consolas" w:eastAsia="Times New Roman" w:hAnsi="Consolas" w:cs="Courier New"/>
          <w:kern w:val="0"/>
          <w:bdr w:val="none" w:sz="0" w:space="0" w:color="auto" w:frame="1"/>
          <w:shd w:val="clear" w:color="auto" w:fill="F4F4F4"/>
          <w:lang w:eastAsia="en-US"/>
        </w:rPr>
        <w:t xml:space="preserve"> 1,10246,3,0  </w:t>
      </w:r>
    </w:p>
    <w:p w14:paraId="62797BA2" w14:textId="41334DC9" w:rsidR="00580E34" w:rsidRPr="00EA23F0" w:rsidRDefault="00580E34" w:rsidP="00EA23F0">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textAlignment w:val="baseline"/>
        <w:rPr>
          <w:rFonts w:ascii="Consolas" w:eastAsia="Times New Roman" w:hAnsi="Consolas" w:cs="Courier New"/>
          <w:kern w:val="0"/>
          <w:lang w:eastAsia="en-US"/>
        </w:rPr>
      </w:pPr>
      <w:r w:rsidRPr="00580E34">
        <w:rPr>
          <w:rFonts w:ascii="Consolas" w:eastAsia="Times New Roman" w:hAnsi="Consolas" w:cs="Courier New"/>
          <w:kern w:val="0"/>
          <w:bdr w:val="none" w:sz="0" w:space="0" w:color="auto" w:frame="1"/>
          <w:shd w:val="clear" w:color="auto" w:fill="F4F4F4"/>
          <w:lang w:eastAsia="en-US"/>
        </w:rPr>
        <w:t xml:space="preserve"> ... </w:t>
      </w:r>
    </w:p>
    <w:p w14:paraId="5A4AF073" w14:textId="7E6EDD50" w:rsidR="005A113D" w:rsidRDefault="005A113D" w:rsidP="005A113D">
      <w:pPr>
        <w:pStyle w:val="Heading3"/>
        <w:numPr>
          <w:ilvl w:val="0"/>
          <w:numId w:val="17"/>
        </w:numPr>
        <w:shd w:val="clear" w:color="auto" w:fill="FFFFFF"/>
        <w:spacing w:before="360" w:after="240" w:line="360" w:lineRule="auto"/>
        <w:textAlignment w:val="baseline"/>
        <w:rPr>
          <w:rFonts w:asciiTheme="minorHAnsi" w:hAnsiTheme="minorHAnsi" w:cstheme="minorHAnsi"/>
          <w:color w:val="000000"/>
        </w:rPr>
      </w:pPr>
      <w:r w:rsidRPr="00580E34">
        <w:rPr>
          <w:rFonts w:asciiTheme="minorHAnsi" w:hAnsiTheme="minorHAnsi" w:cstheme="minorHAnsi"/>
          <w:color w:val="000000"/>
        </w:rPr>
        <w:t>order_products__</w:t>
      </w:r>
      <w:r>
        <w:rPr>
          <w:rFonts w:asciiTheme="minorHAnsi" w:hAnsiTheme="minorHAnsi" w:cstheme="minorHAnsi"/>
          <w:color w:val="000000"/>
        </w:rPr>
        <w:t>train</w:t>
      </w:r>
      <w:r w:rsidRPr="00580E34">
        <w:rPr>
          <w:rFonts w:asciiTheme="minorHAnsi" w:hAnsiTheme="minorHAnsi" w:cstheme="minorHAnsi"/>
          <w:color w:val="000000"/>
        </w:rPr>
        <w:t>.csv</w:t>
      </w:r>
    </w:p>
    <w:p w14:paraId="7E2D4C7B" w14:textId="2DBA10BB" w:rsidR="005A113D" w:rsidRPr="005A113D" w:rsidRDefault="005A113D" w:rsidP="005A113D">
      <w:r>
        <w:t>Consists of orders classified under “train”</w:t>
      </w:r>
    </w:p>
    <w:p w14:paraId="03F3ADD1" w14:textId="171D4E20" w:rsidR="00EA23F0" w:rsidRPr="00EA23F0" w:rsidRDefault="00EA23F0" w:rsidP="005A113D">
      <w:pPr>
        <w:pStyle w:val="Heading3"/>
        <w:numPr>
          <w:ilvl w:val="0"/>
          <w:numId w:val="17"/>
        </w:numPr>
        <w:shd w:val="clear" w:color="auto" w:fill="FFFFFF"/>
        <w:spacing w:before="360" w:after="240" w:line="360" w:lineRule="auto"/>
        <w:textAlignment w:val="baseline"/>
        <w:rPr>
          <w:rFonts w:asciiTheme="minorHAnsi" w:hAnsiTheme="minorHAnsi" w:cstheme="minorHAnsi"/>
          <w:color w:val="000000"/>
          <w:kern w:val="0"/>
        </w:rPr>
      </w:pPr>
      <w:r w:rsidRPr="00EA23F0">
        <w:rPr>
          <w:rFonts w:asciiTheme="minorHAnsi" w:hAnsiTheme="minorHAnsi" w:cstheme="minorHAnsi"/>
          <w:color w:val="000000"/>
        </w:rPr>
        <w:lastRenderedPageBreak/>
        <w:t>orders.csv</w:t>
      </w:r>
    </w:p>
    <w:p w14:paraId="7DDE184E" w14:textId="558A59CB" w:rsidR="00EA23F0" w:rsidRPr="00EA23F0" w:rsidRDefault="00EA23F0" w:rsidP="0006478E">
      <w:pPr>
        <w:pStyle w:val="Heading3"/>
        <w:shd w:val="clear" w:color="auto" w:fill="FFFFFF"/>
        <w:spacing w:before="360" w:after="240" w:line="360" w:lineRule="auto"/>
        <w:ind w:left="720" w:firstLine="0"/>
        <w:jc w:val="both"/>
        <w:textAlignment w:val="baseline"/>
        <w:rPr>
          <w:rFonts w:asciiTheme="minorHAnsi" w:hAnsiTheme="minorHAnsi" w:cstheme="minorHAnsi"/>
          <w:b w:val="0"/>
          <w:bCs w:val="0"/>
          <w:color w:val="000000"/>
          <w:kern w:val="0"/>
        </w:rPr>
      </w:pPr>
      <w:r w:rsidRPr="00EA23F0">
        <w:rPr>
          <w:rFonts w:asciiTheme="minorHAnsi" w:hAnsiTheme="minorHAnsi" w:cstheme="minorHAnsi"/>
          <w:b w:val="0"/>
          <w:bCs w:val="0"/>
        </w:rPr>
        <w:t xml:space="preserve">This file </w:t>
      </w:r>
      <w:proofErr w:type="gramStart"/>
      <w:r w:rsidRPr="00EA23F0">
        <w:rPr>
          <w:rFonts w:asciiTheme="minorHAnsi" w:hAnsiTheme="minorHAnsi" w:cstheme="minorHAnsi"/>
          <w:b w:val="0"/>
          <w:bCs w:val="0"/>
        </w:rPr>
        <w:t>tells to</w:t>
      </w:r>
      <w:proofErr w:type="gramEnd"/>
      <w:r w:rsidRPr="00EA23F0">
        <w:rPr>
          <w:rFonts w:asciiTheme="minorHAnsi" w:hAnsiTheme="minorHAnsi" w:cstheme="minorHAnsi"/>
          <w:b w:val="0"/>
          <w:bCs w:val="0"/>
        </w:rPr>
        <w:t xml:space="preserve"> which set (prior, train, test) an order belongs. </w:t>
      </w:r>
      <w:r w:rsidR="0006478E">
        <w:rPr>
          <w:rFonts w:asciiTheme="minorHAnsi" w:hAnsiTheme="minorHAnsi" w:cstheme="minorHAnsi"/>
          <w:b w:val="0"/>
          <w:bCs w:val="0"/>
        </w:rPr>
        <w:t xml:space="preserve">An order is identified by its unique </w:t>
      </w:r>
      <w:proofErr w:type="spellStart"/>
      <w:r w:rsidR="0006478E">
        <w:rPr>
          <w:rFonts w:asciiTheme="minorHAnsi" w:hAnsiTheme="minorHAnsi" w:cstheme="minorHAnsi"/>
          <w:b w:val="0"/>
          <w:bCs w:val="0"/>
        </w:rPr>
        <w:t>order_id</w:t>
      </w:r>
      <w:proofErr w:type="spellEnd"/>
      <w:r w:rsidR="0006478E">
        <w:rPr>
          <w:rFonts w:asciiTheme="minorHAnsi" w:hAnsiTheme="minorHAnsi" w:cstheme="minorHAnsi"/>
          <w:b w:val="0"/>
          <w:bCs w:val="0"/>
        </w:rPr>
        <w:t xml:space="preserve">. This file also contains the </w:t>
      </w:r>
      <w:proofErr w:type="spellStart"/>
      <w:r w:rsidR="0006478E">
        <w:rPr>
          <w:rFonts w:asciiTheme="minorHAnsi" w:hAnsiTheme="minorHAnsi" w:cstheme="minorHAnsi"/>
          <w:b w:val="0"/>
          <w:bCs w:val="0"/>
        </w:rPr>
        <w:t>user_id</w:t>
      </w:r>
      <w:proofErr w:type="spellEnd"/>
      <w:r w:rsidR="0006478E">
        <w:rPr>
          <w:rFonts w:asciiTheme="minorHAnsi" w:hAnsiTheme="minorHAnsi" w:cstheme="minorHAnsi"/>
          <w:b w:val="0"/>
          <w:bCs w:val="0"/>
        </w:rPr>
        <w:t xml:space="preserve"> associated with that order, the order number of the user ,the day of the week and the hour of the day this order was placed (  </w:t>
      </w:r>
      <w:r w:rsidRPr="00EA23F0">
        <w:rPr>
          <w:rFonts w:asciiTheme="minorHAnsi" w:hAnsiTheme="minorHAnsi" w:cstheme="minorHAnsi"/>
          <w:b w:val="0"/>
          <w:bCs w:val="0"/>
        </w:rPr>
        <w:t>'</w:t>
      </w:r>
      <w:proofErr w:type="spellStart"/>
      <w:r w:rsidRPr="00EA23F0">
        <w:rPr>
          <w:rFonts w:asciiTheme="minorHAnsi" w:hAnsiTheme="minorHAnsi" w:cstheme="minorHAnsi"/>
          <w:b w:val="0"/>
          <w:bCs w:val="0"/>
        </w:rPr>
        <w:t>order_dow</w:t>
      </w:r>
      <w:proofErr w:type="spellEnd"/>
      <w:r w:rsidRPr="00EA23F0">
        <w:rPr>
          <w:rFonts w:asciiTheme="minorHAnsi" w:hAnsiTheme="minorHAnsi" w:cstheme="minorHAnsi"/>
          <w:b w:val="0"/>
          <w:bCs w:val="0"/>
        </w:rPr>
        <w:t xml:space="preserve">' </w:t>
      </w:r>
      <w:r w:rsidR="0006478E">
        <w:rPr>
          <w:rFonts w:asciiTheme="minorHAnsi" w:hAnsiTheme="minorHAnsi" w:cstheme="minorHAnsi"/>
          <w:b w:val="0"/>
          <w:bCs w:val="0"/>
        </w:rPr>
        <w:t>, ‘</w:t>
      </w:r>
      <w:proofErr w:type="spellStart"/>
      <w:r w:rsidR="0006478E">
        <w:rPr>
          <w:rFonts w:asciiTheme="minorHAnsi" w:hAnsiTheme="minorHAnsi" w:cstheme="minorHAnsi"/>
          <w:b w:val="0"/>
          <w:bCs w:val="0"/>
        </w:rPr>
        <w:t>order_hour_of_day</w:t>
      </w:r>
      <w:proofErr w:type="spellEnd"/>
      <w:r w:rsidR="0006478E">
        <w:rPr>
          <w:rFonts w:asciiTheme="minorHAnsi" w:hAnsiTheme="minorHAnsi" w:cstheme="minorHAnsi"/>
          <w:b w:val="0"/>
          <w:bCs w:val="0"/>
        </w:rPr>
        <w:t xml:space="preserve">’) and lastly the number of days since the user’s previous order. This file contains </w:t>
      </w:r>
      <w:r w:rsidR="0006478E" w:rsidRPr="0006478E">
        <w:rPr>
          <w:rFonts w:asciiTheme="minorHAnsi" w:hAnsiTheme="minorHAnsi" w:cstheme="minorHAnsi"/>
          <w:b w:val="0"/>
          <w:bCs w:val="0"/>
        </w:rPr>
        <w:t xml:space="preserve">3421083 </w:t>
      </w:r>
      <w:r w:rsidR="0006478E">
        <w:rPr>
          <w:rFonts w:asciiTheme="minorHAnsi" w:hAnsiTheme="minorHAnsi" w:cstheme="minorHAnsi"/>
          <w:b w:val="0"/>
          <w:bCs w:val="0"/>
        </w:rPr>
        <w:t xml:space="preserve">rows which is equal to the total number of orders contained in this dataset. </w:t>
      </w:r>
    </w:p>
    <w:p w14:paraId="4C576AA3" w14:textId="77777777" w:rsidR="00EA23F0" w:rsidRPr="00EA23F0" w:rsidRDefault="00EA23F0" w:rsidP="00EA23F0">
      <w:pPr>
        <w:pStyle w:val="HTMLPreformatted"/>
        <w:shd w:val="clear" w:color="auto" w:fill="F4F4F4"/>
        <w:spacing w:line="360" w:lineRule="auto"/>
        <w:textAlignment w:val="baseline"/>
        <w:rPr>
          <w:rStyle w:val="HTMLCode"/>
          <w:sz w:val="24"/>
          <w:szCs w:val="24"/>
          <w:bdr w:val="none" w:sz="0" w:space="0" w:color="auto" w:frame="1"/>
          <w:shd w:val="clear" w:color="auto" w:fill="F4F4F4"/>
        </w:rPr>
      </w:pPr>
      <w:r w:rsidRPr="00EA23F0">
        <w:rPr>
          <w:rStyle w:val="HTMLCode"/>
          <w:sz w:val="24"/>
          <w:szCs w:val="24"/>
          <w:bdr w:val="none" w:sz="0" w:space="0" w:color="auto" w:frame="1"/>
          <w:shd w:val="clear" w:color="auto" w:fill="F4F4F4"/>
        </w:rPr>
        <w:t xml:space="preserve"> order_</w:t>
      </w:r>
      <w:proofErr w:type="gramStart"/>
      <w:r w:rsidRPr="00EA23F0">
        <w:rPr>
          <w:rStyle w:val="HTMLCode"/>
          <w:sz w:val="24"/>
          <w:szCs w:val="24"/>
          <w:bdr w:val="none" w:sz="0" w:space="0" w:color="auto" w:frame="1"/>
          <w:shd w:val="clear" w:color="auto" w:fill="F4F4F4"/>
        </w:rPr>
        <w:t>id,user</w:t>
      </w:r>
      <w:proofErr w:type="gramEnd"/>
      <w:r w:rsidRPr="00EA23F0">
        <w:rPr>
          <w:rStyle w:val="HTMLCode"/>
          <w:sz w:val="24"/>
          <w:szCs w:val="24"/>
          <w:bdr w:val="none" w:sz="0" w:space="0" w:color="auto" w:frame="1"/>
          <w:shd w:val="clear" w:color="auto" w:fill="F4F4F4"/>
        </w:rPr>
        <w:t xml:space="preserve">_id,eval_set,order_number,order_dow,order_hour_of_day,days_since_prior_order  </w:t>
      </w:r>
    </w:p>
    <w:p w14:paraId="50A2C442" w14:textId="77777777" w:rsidR="00EA23F0" w:rsidRPr="00EA23F0" w:rsidRDefault="00EA23F0" w:rsidP="00EA23F0">
      <w:pPr>
        <w:pStyle w:val="HTMLPreformatted"/>
        <w:shd w:val="clear" w:color="auto" w:fill="F4F4F4"/>
        <w:spacing w:line="360" w:lineRule="auto"/>
        <w:textAlignment w:val="baseline"/>
        <w:rPr>
          <w:rStyle w:val="HTMLCode"/>
          <w:sz w:val="24"/>
          <w:szCs w:val="24"/>
          <w:bdr w:val="none" w:sz="0" w:space="0" w:color="auto" w:frame="1"/>
          <w:shd w:val="clear" w:color="auto" w:fill="F4F4F4"/>
        </w:rPr>
      </w:pPr>
      <w:r w:rsidRPr="00EA23F0">
        <w:rPr>
          <w:rStyle w:val="HTMLCode"/>
          <w:sz w:val="24"/>
          <w:szCs w:val="24"/>
          <w:bdr w:val="none" w:sz="0" w:space="0" w:color="auto" w:frame="1"/>
          <w:shd w:val="clear" w:color="auto" w:fill="F4F4F4"/>
        </w:rPr>
        <w:t xml:space="preserve"> 2539329,</w:t>
      </w:r>
      <w:proofErr w:type="gramStart"/>
      <w:r w:rsidRPr="00EA23F0">
        <w:rPr>
          <w:rStyle w:val="HTMLCode"/>
          <w:sz w:val="24"/>
          <w:szCs w:val="24"/>
          <w:bdr w:val="none" w:sz="0" w:space="0" w:color="auto" w:frame="1"/>
          <w:shd w:val="clear" w:color="auto" w:fill="F4F4F4"/>
        </w:rPr>
        <w:t>1,prior</w:t>
      </w:r>
      <w:proofErr w:type="gramEnd"/>
      <w:r w:rsidRPr="00EA23F0">
        <w:rPr>
          <w:rStyle w:val="HTMLCode"/>
          <w:sz w:val="24"/>
          <w:szCs w:val="24"/>
          <w:bdr w:val="none" w:sz="0" w:space="0" w:color="auto" w:frame="1"/>
          <w:shd w:val="clear" w:color="auto" w:fill="F4F4F4"/>
        </w:rPr>
        <w:t xml:space="preserve">,1,2,08,  </w:t>
      </w:r>
    </w:p>
    <w:p w14:paraId="0F4FF80A" w14:textId="77777777" w:rsidR="00EA23F0" w:rsidRPr="00EA23F0" w:rsidRDefault="00EA23F0" w:rsidP="00EA23F0">
      <w:pPr>
        <w:pStyle w:val="HTMLPreformatted"/>
        <w:shd w:val="clear" w:color="auto" w:fill="F4F4F4"/>
        <w:spacing w:line="360" w:lineRule="auto"/>
        <w:textAlignment w:val="baseline"/>
        <w:rPr>
          <w:rStyle w:val="HTMLCode"/>
          <w:sz w:val="24"/>
          <w:szCs w:val="24"/>
          <w:bdr w:val="none" w:sz="0" w:space="0" w:color="auto" w:frame="1"/>
          <w:shd w:val="clear" w:color="auto" w:fill="F4F4F4"/>
        </w:rPr>
      </w:pPr>
      <w:r w:rsidRPr="00EA23F0">
        <w:rPr>
          <w:rStyle w:val="HTMLCode"/>
          <w:sz w:val="24"/>
          <w:szCs w:val="24"/>
          <w:bdr w:val="none" w:sz="0" w:space="0" w:color="auto" w:frame="1"/>
          <w:shd w:val="clear" w:color="auto" w:fill="F4F4F4"/>
        </w:rPr>
        <w:t xml:space="preserve"> 2398795,</w:t>
      </w:r>
      <w:proofErr w:type="gramStart"/>
      <w:r w:rsidRPr="00EA23F0">
        <w:rPr>
          <w:rStyle w:val="HTMLCode"/>
          <w:sz w:val="24"/>
          <w:szCs w:val="24"/>
          <w:bdr w:val="none" w:sz="0" w:space="0" w:color="auto" w:frame="1"/>
          <w:shd w:val="clear" w:color="auto" w:fill="F4F4F4"/>
        </w:rPr>
        <w:t>1,prior</w:t>
      </w:r>
      <w:proofErr w:type="gramEnd"/>
      <w:r w:rsidRPr="00EA23F0">
        <w:rPr>
          <w:rStyle w:val="HTMLCode"/>
          <w:sz w:val="24"/>
          <w:szCs w:val="24"/>
          <w:bdr w:val="none" w:sz="0" w:space="0" w:color="auto" w:frame="1"/>
          <w:shd w:val="clear" w:color="auto" w:fill="F4F4F4"/>
        </w:rPr>
        <w:t xml:space="preserve">,2,3,07,15.0  </w:t>
      </w:r>
    </w:p>
    <w:p w14:paraId="09EB45DE" w14:textId="77777777" w:rsidR="00EA23F0" w:rsidRPr="00EA23F0" w:rsidRDefault="00EA23F0" w:rsidP="00EA23F0">
      <w:pPr>
        <w:pStyle w:val="HTMLPreformatted"/>
        <w:shd w:val="clear" w:color="auto" w:fill="F4F4F4"/>
        <w:spacing w:line="360" w:lineRule="auto"/>
        <w:textAlignment w:val="baseline"/>
        <w:rPr>
          <w:rStyle w:val="HTMLCode"/>
          <w:sz w:val="24"/>
          <w:szCs w:val="24"/>
          <w:bdr w:val="none" w:sz="0" w:space="0" w:color="auto" w:frame="1"/>
          <w:shd w:val="clear" w:color="auto" w:fill="F4F4F4"/>
        </w:rPr>
      </w:pPr>
      <w:r w:rsidRPr="00EA23F0">
        <w:rPr>
          <w:rStyle w:val="HTMLCode"/>
          <w:sz w:val="24"/>
          <w:szCs w:val="24"/>
          <w:bdr w:val="none" w:sz="0" w:space="0" w:color="auto" w:frame="1"/>
          <w:shd w:val="clear" w:color="auto" w:fill="F4F4F4"/>
        </w:rPr>
        <w:t xml:space="preserve"> 473747,</w:t>
      </w:r>
      <w:proofErr w:type="gramStart"/>
      <w:r w:rsidRPr="00EA23F0">
        <w:rPr>
          <w:rStyle w:val="HTMLCode"/>
          <w:sz w:val="24"/>
          <w:szCs w:val="24"/>
          <w:bdr w:val="none" w:sz="0" w:space="0" w:color="auto" w:frame="1"/>
          <w:shd w:val="clear" w:color="auto" w:fill="F4F4F4"/>
        </w:rPr>
        <w:t>1,prior</w:t>
      </w:r>
      <w:proofErr w:type="gramEnd"/>
      <w:r w:rsidRPr="00EA23F0">
        <w:rPr>
          <w:rStyle w:val="HTMLCode"/>
          <w:sz w:val="24"/>
          <w:szCs w:val="24"/>
          <w:bdr w:val="none" w:sz="0" w:space="0" w:color="auto" w:frame="1"/>
          <w:shd w:val="clear" w:color="auto" w:fill="F4F4F4"/>
        </w:rPr>
        <w:t xml:space="preserve">,3,3,12,21.0  </w:t>
      </w:r>
    </w:p>
    <w:p w14:paraId="21E40BE6" w14:textId="77777777" w:rsidR="00EA23F0" w:rsidRDefault="00EA23F0" w:rsidP="00EA23F0">
      <w:pPr>
        <w:pStyle w:val="HTMLPreformatted"/>
        <w:shd w:val="clear" w:color="auto" w:fill="F4F4F4"/>
        <w:spacing w:line="360" w:lineRule="auto"/>
        <w:textAlignment w:val="baseline"/>
        <w:rPr>
          <w:rFonts w:cs="Courier New"/>
          <w:sz w:val="21"/>
          <w:szCs w:val="21"/>
        </w:rPr>
      </w:pPr>
      <w:r>
        <w:rPr>
          <w:rStyle w:val="HTMLCode"/>
          <w:bdr w:val="none" w:sz="0" w:space="0" w:color="auto" w:frame="1"/>
          <w:shd w:val="clear" w:color="auto" w:fill="F4F4F4"/>
        </w:rPr>
        <w:t xml:space="preserve"> ...</w:t>
      </w:r>
    </w:p>
    <w:p w14:paraId="50C5335B" w14:textId="03B9B0EC" w:rsidR="00EA23F0" w:rsidRPr="00EA23F0" w:rsidRDefault="00EA23F0" w:rsidP="005A113D">
      <w:pPr>
        <w:pStyle w:val="Heading3"/>
        <w:numPr>
          <w:ilvl w:val="0"/>
          <w:numId w:val="17"/>
        </w:numPr>
        <w:shd w:val="clear" w:color="auto" w:fill="FFFFFF"/>
        <w:spacing w:before="360" w:after="240" w:line="360" w:lineRule="auto"/>
        <w:textAlignment w:val="baseline"/>
        <w:rPr>
          <w:rFonts w:asciiTheme="minorHAnsi" w:hAnsiTheme="minorHAnsi" w:cstheme="minorHAnsi"/>
          <w:color w:val="000000"/>
          <w:kern w:val="0"/>
        </w:rPr>
      </w:pPr>
      <w:r w:rsidRPr="00EA23F0">
        <w:rPr>
          <w:rFonts w:asciiTheme="minorHAnsi" w:hAnsiTheme="minorHAnsi" w:cstheme="minorHAnsi"/>
          <w:color w:val="000000"/>
        </w:rPr>
        <w:t>products.csv</w:t>
      </w:r>
    </w:p>
    <w:p w14:paraId="385007B9" w14:textId="77777777" w:rsidR="00EA23F0" w:rsidRPr="00EA23F0" w:rsidRDefault="00EA23F0" w:rsidP="00EA23F0">
      <w:pPr>
        <w:pStyle w:val="HTMLPreformatted"/>
        <w:shd w:val="clear" w:color="auto" w:fill="F4F4F4"/>
        <w:spacing w:line="360" w:lineRule="auto"/>
        <w:textAlignment w:val="baseline"/>
        <w:rPr>
          <w:rStyle w:val="HTMLCode"/>
          <w:sz w:val="24"/>
          <w:szCs w:val="24"/>
          <w:bdr w:val="none" w:sz="0" w:space="0" w:color="auto" w:frame="1"/>
          <w:shd w:val="clear" w:color="auto" w:fill="F4F4F4"/>
        </w:rPr>
      </w:pPr>
      <w:r w:rsidRPr="00EA23F0">
        <w:rPr>
          <w:rStyle w:val="HTMLCode"/>
          <w:sz w:val="24"/>
          <w:szCs w:val="24"/>
          <w:bdr w:val="none" w:sz="0" w:space="0" w:color="auto" w:frame="1"/>
          <w:shd w:val="clear" w:color="auto" w:fill="F4F4F4"/>
        </w:rPr>
        <w:t xml:space="preserve"> </w:t>
      </w:r>
      <w:proofErr w:type="spellStart"/>
      <w:r w:rsidRPr="00EA23F0">
        <w:rPr>
          <w:rStyle w:val="HTMLCode"/>
          <w:sz w:val="24"/>
          <w:szCs w:val="24"/>
          <w:bdr w:val="none" w:sz="0" w:space="0" w:color="auto" w:frame="1"/>
          <w:shd w:val="clear" w:color="auto" w:fill="F4F4F4"/>
        </w:rPr>
        <w:t>product_</w:t>
      </w:r>
      <w:proofErr w:type="gramStart"/>
      <w:r w:rsidRPr="00EA23F0">
        <w:rPr>
          <w:rStyle w:val="HTMLCode"/>
          <w:sz w:val="24"/>
          <w:szCs w:val="24"/>
          <w:bdr w:val="none" w:sz="0" w:space="0" w:color="auto" w:frame="1"/>
          <w:shd w:val="clear" w:color="auto" w:fill="F4F4F4"/>
        </w:rPr>
        <w:t>id,product</w:t>
      </w:r>
      <w:proofErr w:type="gramEnd"/>
      <w:r w:rsidRPr="00EA23F0">
        <w:rPr>
          <w:rStyle w:val="HTMLCode"/>
          <w:sz w:val="24"/>
          <w:szCs w:val="24"/>
          <w:bdr w:val="none" w:sz="0" w:space="0" w:color="auto" w:frame="1"/>
          <w:shd w:val="clear" w:color="auto" w:fill="F4F4F4"/>
        </w:rPr>
        <w:t>_name,aisle_id,department_id</w:t>
      </w:r>
      <w:proofErr w:type="spellEnd"/>
    </w:p>
    <w:p w14:paraId="714510A2" w14:textId="77777777" w:rsidR="00EA23F0" w:rsidRPr="00EA23F0" w:rsidRDefault="00EA23F0" w:rsidP="00EA23F0">
      <w:pPr>
        <w:pStyle w:val="HTMLPreformatted"/>
        <w:shd w:val="clear" w:color="auto" w:fill="F4F4F4"/>
        <w:spacing w:line="360" w:lineRule="auto"/>
        <w:textAlignment w:val="baseline"/>
        <w:rPr>
          <w:rStyle w:val="HTMLCode"/>
          <w:sz w:val="24"/>
          <w:szCs w:val="24"/>
          <w:bdr w:val="none" w:sz="0" w:space="0" w:color="auto" w:frame="1"/>
          <w:shd w:val="clear" w:color="auto" w:fill="F4F4F4"/>
        </w:rPr>
      </w:pPr>
      <w:r w:rsidRPr="00EA23F0">
        <w:rPr>
          <w:rStyle w:val="HTMLCode"/>
          <w:sz w:val="24"/>
          <w:szCs w:val="24"/>
          <w:bdr w:val="none" w:sz="0" w:space="0" w:color="auto" w:frame="1"/>
          <w:shd w:val="clear" w:color="auto" w:fill="F4F4F4"/>
        </w:rPr>
        <w:t xml:space="preserve"> </w:t>
      </w:r>
      <w:proofErr w:type="gramStart"/>
      <w:r w:rsidRPr="00EA23F0">
        <w:rPr>
          <w:rStyle w:val="HTMLCode"/>
          <w:sz w:val="24"/>
          <w:szCs w:val="24"/>
          <w:bdr w:val="none" w:sz="0" w:space="0" w:color="auto" w:frame="1"/>
          <w:shd w:val="clear" w:color="auto" w:fill="F4F4F4"/>
        </w:rPr>
        <w:t>1,Chocolate</w:t>
      </w:r>
      <w:proofErr w:type="gramEnd"/>
      <w:r w:rsidRPr="00EA23F0">
        <w:rPr>
          <w:rStyle w:val="HTMLCode"/>
          <w:sz w:val="24"/>
          <w:szCs w:val="24"/>
          <w:bdr w:val="none" w:sz="0" w:space="0" w:color="auto" w:frame="1"/>
          <w:shd w:val="clear" w:color="auto" w:fill="F4F4F4"/>
        </w:rPr>
        <w:t xml:space="preserve"> Sandwich Cookies,61,19  </w:t>
      </w:r>
    </w:p>
    <w:p w14:paraId="019BFB2F" w14:textId="77777777" w:rsidR="00EA23F0" w:rsidRPr="00EA23F0" w:rsidRDefault="00EA23F0" w:rsidP="00EA23F0">
      <w:pPr>
        <w:pStyle w:val="HTMLPreformatted"/>
        <w:shd w:val="clear" w:color="auto" w:fill="F4F4F4"/>
        <w:spacing w:line="360" w:lineRule="auto"/>
        <w:textAlignment w:val="baseline"/>
        <w:rPr>
          <w:rStyle w:val="HTMLCode"/>
          <w:sz w:val="24"/>
          <w:szCs w:val="24"/>
          <w:bdr w:val="none" w:sz="0" w:space="0" w:color="auto" w:frame="1"/>
          <w:shd w:val="clear" w:color="auto" w:fill="F4F4F4"/>
        </w:rPr>
      </w:pPr>
      <w:r w:rsidRPr="00EA23F0">
        <w:rPr>
          <w:rStyle w:val="HTMLCode"/>
          <w:sz w:val="24"/>
          <w:szCs w:val="24"/>
          <w:bdr w:val="none" w:sz="0" w:space="0" w:color="auto" w:frame="1"/>
          <w:shd w:val="clear" w:color="auto" w:fill="F4F4F4"/>
        </w:rPr>
        <w:t xml:space="preserve"> </w:t>
      </w:r>
      <w:proofErr w:type="gramStart"/>
      <w:r w:rsidRPr="00EA23F0">
        <w:rPr>
          <w:rStyle w:val="HTMLCode"/>
          <w:sz w:val="24"/>
          <w:szCs w:val="24"/>
          <w:bdr w:val="none" w:sz="0" w:space="0" w:color="auto" w:frame="1"/>
          <w:shd w:val="clear" w:color="auto" w:fill="F4F4F4"/>
        </w:rPr>
        <w:t>2,All</w:t>
      </w:r>
      <w:proofErr w:type="gramEnd"/>
      <w:r w:rsidRPr="00EA23F0">
        <w:rPr>
          <w:rStyle w:val="HTMLCode"/>
          <w:sz w:val="24"/>
          <w:szCs w:val="24"/>
          <w:bdr w:val="none" w:sz="0" w:space="0" w:color="auto" w:frame="1"/>
          <w:shd w:val="clear" w:color="auto" w:fill="F4F4F4"/>
        </w:rPr>
        <w:t xml:space="preserve">-Seasons Salt,104,13  </w:t>
      </w:r>
    </w:p>
    <w:p w14:paraId="57FFF5F1" w14:textId="77777777" w:rsidR="00EA23F0" w:rsidRPr="00EA23F0" w:rsidRDefault="00EA23F0" w:rsidP="00EA23F0">
      <w:pPr>
        <w:pStyle w:val="HTMLPreformatted"/>
        <w:shd w:val="clear" w:color="auto" w:fill="F4F4F4"/>
        <w:spacing w:line="360" w:lineRule="auto"/>
        <w:textAlignment w:val="baseline"/>
        <w:rPr>
          <w:rStyle w:val="HTMLCode"/>
          <w:sz w:val="24"/>
          <w:szCs w:val="24"/>
          <w:bdr w:val="none" w:sz="0" w:space="0" w:color="auto" w:frame="1"/>
          <w:shd w:val="clear" w:color="auto" w:fill="F4F4F4"/>
        </w:rPr>
      </w:pPr>
      <w:r w:rsidRPr="00EA23F0">
        <w:rPr>
          <w:rStyle w:val="HTMLCode"/>
          <w:sz w:val="24"/>
          <w:szCs w:val="24"/>
          <w:bdr w:val="none" w:sz="0" w:space="0" w:color="auto" w:frame="1"/>
          <w:shd w:val="clear" w:color="auto" w:fill="F4F4F4"/>
        </w:rPr>
        <w:t xml:space="preserve"> </w:t>
      </w:r>
      <w:proofErr w:type="gramStart"/>
      <w:r w:rsidRPr="00EA23F0">
        <w:rPr>
          <w:rStyle w:val="HTMLCode"/>
          <w:sz w:val="24"/>
          <w:szCs w:val="24"/>
          <w:bdr w:val="none" w:sz="0" w:space="0" w:color="auto" w:frame="1"/>
          <w:shd w:val="clear" w:color="auto" w:fill="F4F4F4"/>
        </w:rPr>
        <w:t>3,Robust</w:t>
      </w:r>
      <w:proofErr w:type="gramEnd"/>
      <w:r w:rsidRPr="00EA23F0">
        <w:rPr>
          <w:rStyle w:val="HTMLCode"/>
          <w:sz w:val="24"/>
          <w:szCs w:val="24"/>
          <w:bdr w:val="none" w:sz="0" w:space="0" w:color="auto" w:frame="1"/>
          <w:shd w:val="clear" w:color="auto" w:fill="F4F4F4"/>
        </w:rPr>
        <w:t xml:space="preserve"> Golden Unsweetened Oolong Tea,94,7  </w:t>
      </w:r>
    </w:p>
    <w:p w14:paraId="118AFD6A" w14:textId="77777777" w:rsidR="00EA23F0" w:rsidRPr="00EA23F0" w:rsidRDefault="00EA23F0" w:rsidP="00EA23F0">
      <w:pPr>
        <w:pStyle w:val="HTMLPreformatted"/>
        <w:shd w:val="clear" w:color="auto" w:fill="F4F4F4"/>
        <w:spacing w:line="360" w:lineRule="auto"/>
        <w:textAlignment w:val="baseline"/>
        <w:rPr>
          <w:rFonts w:cs="Courier New"/>
          <w:sz w:val="24"/>
          <w:szCs w:val="24"/>
        </w:rPr>
      </w:pPr>
      <w:r w:rsidRPr="00EA23F0">
        <w:rPr>
          <w:rStyle w:val="HTMLCode"/>
          <w:sz w:val="24"/>
          <w:szCs w:val="24"/>
          <w:bdr w:val="none" w:sz="0" w:space="0" w:color="auto" w:frame="1"/>
          <w:shd w:val="clear" w:color="auto" w:fill="F4F4F4"/>
        </w:rPr>
        <w:t xml:space="preserve"> ...</w:t>
      </w:r>
    </w:p>
    <w:p w14:paraId="1920971B" w14:textId="4903E29A" w:rsidR="00580E34" w:rsidRDefault="00580E34" w:rsidP="00EA23F0">
      <w:pPr>
        <w:pStyle w:val="ListParagraph"/>
      </w:pPr>
    </w:p>
    <w:p w14:paraId="5010E0DF" w14:textId="2E572FB3" w:rsidR="00E81978" w:rsidRDefault="00EF339F" w:rsidP="00026639">
      <w:pPr>
        <w:pStyle w:val="Heading2"/>
        <w:jc w:val="center"/>
      </w:pPr>
      <w:r>
        <w:t xml:space="preserve">Exploratory Data Analysis </w:t>
      </w:r>
    </w:p>
    <w:p w14:paraId="7C11E2B4" w14:textId="77777777" w:rsidR="00026639" w:rsidRDefault="005A113D" w:rsidP="00026639">
      <w:pPr>
        <w:jc w:val="both"/>
      </w:pPr>
      <w:r>
        <w:t xml:space="preserve">Visual Exploratory Data Analysis (EDA) is a good way to better understand our data and get a sense of which features might matter more than others as predictors of the target variable (“reorder” in our case). Visual EDA can also serve to provide sanity checks and identify any </w:t>
      </w:r>
      <w:proofErr w:type="gramStart"/>
      <w:r>
        <w:t xml:space="preserve">inconsistencies </w:t>
      </w:r>
      <w:r w:rsidR="00026639">
        <w:t>,</w:t>
      </w:r>
      <w:r>
        <w:t>missing</w:t>
      </w:r>
      <w:proofErr w:type="gramEnd"/>
      <w:r>
        <w:t xml:space="preserve"> values</w:t>
      </w:r>
      <w:r w:rsidR="00026639">
        <w:t xml:space="preserve"> and outliers in the dataset provided. While an exhaustive visual </w:t>
      </w:r>
      <w:r w:rsidR="00026639">
        <w:lastRenderedPageBreak/>
        <w:t xml:space="preserve">EDA of the data can be found in the corresponding </w:t>
      </w:r>
      <w:proofErr w:type="spellStart"/>
      <w:r w:rsidR="00026639">
        <w:t>ipython</w:t>
      </w:r>
      <w:proofErr w:type="spellEnd"/>
      <w:r w:rsidR="00026639">
        <w:t xml:space="preserve"> notebook, some representative graphs and charts will be shown below.</w:t>
      </w:r>
    </w:p>
    <w:p w14:paraId="23D11C8D" w14:textId="0C9F47FB" w:rsidR="00026639" w:rsidRDefault="00026639" w:rsidP="00026639">
      <w:pPr>
        <w:ind w:firstLine="0"/>
      </w:pPr>
      <w:r>
        <w:rPr>
          <w:noProof/>
        </w:rPr>
        <w:drawing>
          <wp:inline distT="0" distB="0" distL="0" distR="0" wp14:anchorId="4DABD8B3" wp14:editId="54F315FC">
            <wp:extent cx="5943600" cy="4050030"/>
            <wp:effectExtent l="0" t="0" r="0" b="0"/>
            <wp:docPr id="3" name="Picture 3" descr="C:\Users\Ravi\AppData\Local\Microsoft\Windows\INetCache\Content.MSO\A70F5D4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AppData\Local\Microsoft\Windows\INetCache\Content.MSO\A70F5D4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50030"/>
                    </a:xfrm>
                    <a:prstGeom prst="rect">
                      <a:avLst/>
                    </a:prstGeom>
                    <a:noFill/>
                    <a:ln>
                      <a:noFill/>
                    </a:ln>
                  </pic:spPr>
                </pic:pic>
              </a:graphicData>
            </a:graphic>
          </wp:inline>
        </w:drawing>
      </w:r>
    </w:p>
    <w:p w14:paraId="55991D15" w14:textId="6DA9FED8" w:rsidR="00026639" w:rsidRDefault="00026639" w:rsidP="00026639">
      <w:pPr>
        <w:ind w:firstLine="0"/>
      </w:pPr>
      <w:r>
        <w:t>Figure 1: Plot of maximum number of orders for customer versus frequency</w:t>
      </w:r>
    </w:p>
    <w:p w14:paraId="167771BD" w14:textId="4892F4E4" w:rsidR="00026639" w:rsidRDefault="00026639" w:rsidP="00026639">
      <w:pPr>
        <w:jc w:val="both"/>
      </w:pPr>
      <w:r w:rsidRPr="00026639">
        <w:t>We can see that the number of occurrences for a given max order number decreases in an exponential manner with increasing max order number. This seems reasonable because most customers may be using Instacart sparingly while fewer customers may be using Instacart on a regular basis. There is a spike at Max Order Num=100 because the max order num is capped at that number.</w:t>
      </w:r>
    </w:p>
    <w:p w14:paraId="248A6E3E" w14:textId="70EEDC8D" w:rsidR="00A01FE3" w:rsidRDefault="00A01FE3" w:rsidP="0091474F">
      <w:pPr>
        <w:ind w:firstLine="0"/>
        <w:jc w:val="center"/>
      </w:pPr>
      <w:r>
        <w:rPr>
          <w:noProof/>
        </w:rPr>
        <w:lastRenderedPageBreak/>
        <w:drawing>
          <wp:inline distT="0" distB="0" distL="0" distR="0" wp14:anchorId="4C3AB82B" wp14:editId="0D96F033">
            <wp:extent cx="5943600" cy="3457575"/>
            <wp:effectExtent l="0" t="0" r="0" b="0"/>
            <wp:docPr id="4" name="Picture 4" descr="C:\Users\Ravi\AppData\Local\Microsoft\Windows\INetCache\Content.MSO\3A6A0B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vi\AppData\Local\Microsoft\Windows\INetCache\Content.MSO\3A6A0B49.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inline>
        </w:drawing>
      </w:r>
      <w:r>
        <w:t xml:space="preserve">Figure 2: Heatmap showing order volume </w:t>
      </w:r>
      <w:r w:rsidR="0091474F">
        <w:t>for different days of week and hours of day.</w:t>
      </w:r>
    </w:p>
    <w:p w14:paraId="00C503B5" w14:textId="39A884F0" w:rsidR="0091474F" w:rsidRDefault="0091474F" w:rsidP="0091474F">
      <w:pPr>
        <w:jc w:val="both"/>
      </w:pPr>
      <w:r>
        <w:t xml:space="preserve">We can see that Saturday (day 0) and Sunday (day 1) have the highest order volume compared to other days of the week. Further, Sunday mornings and Saturday afternoon and early evening hours have higher order volumes than other day-hour combinations. We can also see that the number of orders placed during early morning hours (before 6 am) and late evening and night hours (after 8 pm) are low. </w:t>
      </w:r>
    </w:p>
    <w:p w14:paraId="4FD9D72B" w14:textId="43BBAB47" w:rsidR="00026639" w:rsidRDefault="0091474F" w:rsidP="00026639">
      <w:pPr>
        <w:jc w:val="both"/>
      </w:pPr>
      <w:r>
        <w:rPr>
          <w:noProof/>
        </w:rPr>
        <w:lastRenderedPageBreak/>
        <w:drawing>
          <wp:inline distT="0" distB="0" distL="0" distR="0" wp14:anchorId="42DDAAF6" wp14:editId="0E9047FE">
            <wp:extent cx="5943600" cy="3563620"/>
            <wp:effectExtent l="0" t="0" r="0" b="0"/>
            <wp:docPr id="5" name="Picture 5" descr="C:\Users\Ravi\AppData\Local\Microsoft\Windows\INetCache\Content.MSO\B32115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vi\AppData\Local\Microsoft\Windows\INetCache\Content.MSO\B321153F.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63620"/>
                    </a:xfrm>
                    <a:prstGeom prst="rect">
                      <a:avLst/>
                    </a:prstGeom>
                    <a:noFill/>
                    <a:ln>
                      <a:noFill/>
                    </a:ln>
                  </pic:spPr>
                </pic:pic>
              </a:graphicData>
            </a:graphic>
          </wp:inline>
        </w:drawing>
      </w:r>
    </w:p>
    <w:p w14:paraId="11A688B4" w14:textId="447F94CE" w:rsidR="0091474F" w:rsidRDefault="0091474F" w:rsidP="00026639">
      <w:pPr>
        <w:jc w:val="both"/>
      </w:pPr>
      <w:r>
        <w:t>Figure 3: Heatmap showing order volume for different days of week and hours of day.</w:t>
      </w:r>
    </w:p>
    <w:p w14:paraId="0CBD226D" w14:textId="702F1896" w:rsidR="000B1649" w:rsidRDefault="00026639" w:rsidP="00B1643A">
      <w:pPr>
        <w:ind w:firstLine="0"/>
        <w:jc w:val="both"/>
      </w:pPr>
      <w:r>
        <w:t xml:space="preserve">   </w:t>
      </w:r>
      <w:r w:rsidR="00B1643A">
        <w:tab/>
      </w:r>
      <w:r w:rsidR="001D5B45">
        <w:t xml:space="preserve">While we saw from Figure 2 that Saturday and Sunday (Day 0 and Day 1 respectively) accounted for more orders than other days of the week, </w:t>
      </w:r>
      <w:r w:rsidR="005A113D">
        <w:t xml:space="preserve"> </w:t>
      </w:r>
      <w:r w:rsidR="0091474F">
        <w:t xml:space="preserve">From the above heatmap, we can see that that many customers who buy on Saturday and Sunday also buy on a weekly basis (7 days). </w:t>
      </w:r>
      <w:proofErr w:type="gramStart"/>
      <w:r w:rsidR="0091474F">
        <w:t>So</w:t>
      </w:r>
      <w:proofErr w:type="gramEnd"/>
      <w:r w:rsidR="0091474F">
        <w:t xml:space="preserve"> for quite of few customers ordering weekly on either </w:t>
      </w:r>
      <w:r w:rsidR="00C53568">
        <w:t>S</w:t>
      </w:r>
      <w:r w:rsidR="0091474F">
        <w:t xml:space="preserve">aturday night or </w:t>
      </w:r>
      <w:r w:rsidR="00C53568">
        <w:t>S</w:t>
      </w:r>
      <w:r w:rsidR="0091474F">
        <w:t>unday morning in preparation for upcoming weeks is routine. Perhaps these customers will also be more predictable?</w:t>
      </w:r>
    </w:p>
    <w:p w14:paraId="0C6A9599" w14:textId="77777777" w:rsidR="000B1649" w:rsidRDefault="000B1649" w:rsidP="00B1643A">
      <w:pPr>
        <w:ind w:firstLine="0"/>
        <w:jc w:val="both"/>
      </w:pPr>
      <w:r>
        <w:tab/>
      </w:r>
    </w:p>
    <w:p w14:paraId="5B34CF84" w14:textId="77777777" w:rsidR="000B1649" w:rsidRDefault="000B1649" w:rsidP="00B1643A">
      <w:pPr>
        <w:ind w:firstLine="0"/>
        <w:jc w:val="both"/>
      </w:pPr>
    </w:p>
    <w:p w14:paraId="5BE416FF" w14:textId="77777777" w:rsidR="000B1649" w:rsidRDefault="000B1649" w:rsidP="00B1643A">
      <w:pPr>
        <w:ind w:firstLine="0"/>
        <w:jc w:val="both"/>
      </w:pPr>
    </w:p>
    <w:p w14:paraId="09B4BE13" w14:textId="77777777" w:rsidR="000B1649" w:rsidRDefault="000B1649" w:rsidP="00B1643A">
      <w:pPr>
        <w:ind w:firstLine="0"/>
        <w:jc w:val="both"/>
      </w:pPr>
    </w:p>
    <w:p w14:paraId="12BAC241" w14:textId="77777777" w:rsidR="000B1649" w:rsidRDefault="000B1649" w:rsidP="00B1643A">
      <w:pPr>
        <w:ind w:firstLine="0"/>
        <w:jc w:val="both"/>
      </w:pPr>
    </w:p>
    <w:p w14:paraId="1C049594" w14:textId="77777777" w:rsidR="000B1649" w:rsidRDefault="000B1649" w:rsidP="00B1643A">
      <w:pPr>
        <w:ind w:firstLine="0"/>
        <w:jc w:val="both"/>
      </w:pPr>
    </w:p>
    <w:p w14:paraId="35736023" w14:textId="77777777" w:rsidR="000B1649" w:rsidRDefault="000B1649" w:rsidP="00B1643A">
      <w:pPr>
        <w:ind w:firstLine="0"/>
        <w:jc w:val="both"/>
      </w:pPr>
    </w:p>
    <w:p w14:paraId="09E75509" w14:textId="72BC2A87" w:rsidR="000B1649" w:rsidRDefault="000B1649" w:rsidP="00B1643A">
      <w:pPr>
        <w:ind w:firstLine="0"/>
        <w:jc w:val="both"/>
      </w:pPr>
      <w:r>
        <w:lastRenderedPageBreak/>
        <w:t xml:space="preserve">Now let us look at the cart size of different orders in the dataset. </w:t>
      </w:r>
    </w:p>
    <w:p w14:paraId="37B8692A" w14:textId="1CD20E93" w:rsidR="000B1649" w:rsidRDefault="000B1649" w:rsidP="00B1643A">
      <w:pPr>
        <w:ind w:firstLine="0"/>
        <w:jc w:val="both"/>
      </w:pPr>
      <w:r>
        <w:rPr>
          <w:noProof/>
        </w:rPr>
        <w:drawing>
          <wp:inline distT="0" distB="0" distL="0" distR="0" wp14:anchorId="1874CC27" wp14:editId="67C83689">
            <wp:extent cx="5943600" cy="3926840"/>
            <wp:effectExtent l="0" t="0" r="0" b="0"/>
            <wp:docPr id="6" name="Picture 6" descr="C:\Users\Ravi\AppData\Local\Microsoft\Windows\INetCache\Content.MSO\B9465F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vi\AppData\Local\Microsoft\Windows\INetCache\Content.MSO\B9465F3D.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26840"/>
                    </a:xfrm>
                    <a:prstGeom prst="rect">
                      <a:avLst/>
                    </a:prstGeom>
                    <a:noFill/>
                    <a:ln>
                      <a:noFill/>
                    </a:ln>
                  </pic:spPr>
                </pic:pic>
              </a:graphicData>
            </a:graphic>
          </wp:inline>
        </w:drawing>
      </w:r>
    </w:p>
    <w:p w14:paraId="4185F020" w14:textId="35BCA316" w:rsidR="000B1649" w:rsidRDefault="000B1649" w:rsidP="00B1643A">
      <w:pPr>
        <w:ind w:firstLine="0"/>
        <w:jc w:val="both"/>
      </w:pPr>
      <w:r>
        <w:t xml:space="preserve">The above chart suggests that carts with 5 or 6 items are the most frequently occurring. While the largest cart size is 145 items, the graph is heavily skewed to the left. </w:t>
      </w:r>
    </w:p>
    <w:p w14:paraId="20C95FFB" w14:textId="0AB27DB8" w:rsidR="000B1649" w:rsidRDefault="000B1649" w:rsidP="00B1643A">
      <w:pPr>
        <w:ind w:firstLine="0"/>
        <w:jc w:val="both"/>
      </w:pPr>
      <w:r>
        <w:t xml:space="preserve">Now let us look at the most frequently ordered items. The below table shows the top 15 most ordered items and we can clearly see that fruits and vegetables dominate with the only exception being organic milk coming in at number 9. </w:t>
      </w:r>
    </w:p>
    <w:tbl>
      <w:tblPr>
        <w:tblW w:w="0" w:type="auto"/>
        <w:jc w:val="center"/>
        <w:tblCellMar>
          <w:top w:w="15" w:type="dxa"/>
          <w:left w:w="15" w:type="dxa"/>
          <w:bottom w:w="15" w:type="dxa"/>
          <w:right w:w="15" w:type="dxa"/>
        </w:tblCellMar>
        <w:tblLook w:val="04A0" w:firstRow="1" w:lastRow="0" w:firstColumn="1" w:lastColumn="0" w:noHBand="0" w:noVBand="1"/>
      </w:tblPr>
      <w:tblGrid>
        <w:gridCol w:w="454"/>
        <w:gridCol w:w="2047"/>
        <w:gridCol w:w="839"/>
      </w:tblGrid>
      <w:tr w:rsidR="000B1649" w:rsidRPr="000B1649" w14:paraId="0A0E9BD1" w14:textId="77777777" w:rsidTr="000B1649">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8C59C3E" w14:textId="77777777" w:rsidR="000B1649" w:rsidRPr="000B1649" w:rsidRDefault="000B1649" w:rsidP="000B1649">
            <w:pPr>
              <w:spacing w:line="240" w:lineRule="auto"/>
              <w:ind w:firstLine="0"/>
              <w:rPr>
                <w:rFonts w:ascii="Times New Roman" w:eastAsia="Times New Roman" w:hAnsi="Times New Roman" w:cs="Times New Roman"/>
                <w:kern w:val="0"/>
                <w:lang w:eastAsia="en-US"/>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07AC19" w14:textId="77777777" w:rsidR="000B1649" w:rsidRPr="000B1649" w:rsidRDefault="000B1649" w:rsidP="000B1649">
            <w:pPr>
              <w:spacing w:before="240" w:line="240" w:lineRule="auto"/>
              <w:ind w:firstLine="0"/>
              <w:jc w:val="right"/>
              <w:rPr>
                <w:rFonts w:ascii="&amp;quot" w:eastAsia="Times New Roman" w:hAnsi="&amp;quot" w:cs="Times New Roman"/>
                <w:b/>
                <w:bCs/>
                <w:color w:val="000000"/>
                <w:kern w:val="0"/>
                <w:sz w:val="18"/>
                <w:szCs w:val="18"/>
                <w:lang w:eastAsia="en-US"/>
              </w:rPr>
            </w:pPr>
            <w:proofErr w:type="spellStart"/>
            <w:r w:rsidRPr="000B1649">
              <w:rPr>
                <w:rFonts w:ascii="&amp;quot" w:eastAsia="Times New Roman" w:hAnsi="&amp;quot" w:cs="Times New Roman"/>
                <w:b/>
                <w:bCs/>
                <w:color w:val="000000"/>
                <w:kern w:val="0"/>
                <w:sz w:val="18"/>
                <w:szCs w:val="18"/>
                <w:lang w:eastAsia="en-US"/>
              </w:rPr>
              <w:t>product_name</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62100D" w14:textId="77777777" w:rsidR="000B1649" w:rsidRPr="000B1649" w:rsidRDefault="000B1649" w:rsidP="000B1649">
            <w:pPr>
              <w:spacing w:before="240" w:line="240" w:lineRule="auto"/>
              <w:ind w:firstLine="0"/>
              <w:jc w:val="right"/>
              <w:rPr>
                <w:rFonts w:ascii="&amp;quot" w:eastAsia="Times New Roman" w:hAnsi="&amp;quot" w:cs="Times New Roman"/>
                <w:b/>
                <w:bCs/>
                <w:color w:val="000000"/>
                <w:kern w:val="0"/>
                <w:sz w:val="18"/>
                <w:szCs w:val="18"/>
                <w:lang w:eastAsia="en-US"/>
              </w:rPr>
            </w:pPr>
            <w:r w:rsidRPr="000B1649">
              <w:rPr>
                <w:rFonts w:ascii="&amp;quot" w:eastAsia="Times New Roman" w:hAnsi="&amp;quot" w:cs="Times New Roman"/>
                <w:b/>
                <w:bCs/>
                <w:color w:val="000000"/>
                <w:kern w:val="0"/>
                <w:sz w:val="18"/>
                <w:szCs w:val="18"/>
                <w:lang w:eastAsia="en-US"/>
              </w:rPr>
              <w:t>count</w:t>
            </w:r>
          </w:p>
        </w:tc>
      </w:tr>
      <w:tr w:rsidR="000B1649" w:rsidRPr="000B1649" w14:paraId="4EFA8671" w14:textId="77777777" w:rsidTr="000B1649">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7C5346" w14:textId="77777777" w:rsidR="000B1649" w:rsidRPr="000B1649" w:rsidRDefault="000B1649" w:rsidP="000B1649">
            <w:pPr>
              <w:spacing w:before="240" w:line="240" w:lineRule="auto"/>
              <w:ind w:firstLine="0"/>
              <w:jc w:val="right"/>
              <w:rPr>
                <w:rFonts w:ascii="&amp;quot" w:eastAsia="Times New Roman" w:hAnsi="&amp;quot" w:cs="Times New Roman"/>
                <w:b/>
                <w:bCs/>
                <w:color w:val="000000"/>
                <w:kern w:val="0"/>
                <w:sz w:val="18"/>
                <w:szCs w:val="18"/>
                <w:lang w:eastAsia="en-US"/>
              </w:rPr>
            </w:pPr>
            <w:r w:rsidRPr="000B1649">
              <w:rPr>
                <w:rFonts w:ascii="&amp;quot" w:eastAsia="Times New Roman" w:hAnsi="&amp;quot" w:cs="Times New Roman"/>
                <w:b/>
                <w:bCs/>
                <w:color w:val="000000"/>
                <w:kern w:val="0"/>
                <w:sz w:val="18"/>
                <w:szCs w:val="18"/>
                <w:lang w:eastAsia="en-US"/>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593A707" w14:textId="77777777" w:rsidR="000B1649" w:rsidRPr="000B1649" w:rsidRDefault="000B1649" w:rsidP="000B1649">
            <w:pPr>
              <w:spacing w:before="240" w:line="240" w:lineRule="auto"/>
              <w:ind w:firstLine="0"/>
              <w:jc w:val="right"/>
              <w:rPr>
                <w:rFonts w:ascii="&amp;quot" w:eastAsia="Times New Roman" w:hAnsi="&amp;quot" w:cs="Times New Roman"/>
                <w:color w:val="000000"/>
                <w:kern w:val="0"/>
                <w:sz w:val="18"/>
                <w:szCs w:val="18"/>
                <w:lang w:eastAsia="en-US"/>
              </w:rPr>
            </w:pPr>
            <w:r w:rsidRPr="000B1649">
              <w:rPr>
                <w:rFonts w:ascii="&amp;quot" w:eastAsia="Times New Roman" w:hAnsi="&amp;quot" w:cs="Times New Roman"/>
                <w:color w:val="000000"/>
                <w:kern w:val="0"/>
                <w:sz w:val="18"/>
                <w:szCs w:val="18"/>
                <w:lang w:eastAsia="en-US"/>
              </w:rPr>
              <w:t>Banana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7BA876" w14:textId="77777777" w:rsidR="000B1649" w:rsidRPr="000B1649" w:rsidRDefault="000B1649" w:rsidP="000B1649">
            <w:pPr>
              <w:spacing w:before="240" w:line="240" w:lineRule="auto"/>
              <w:ind w:firstLine="0"/>
              <w:jc w:val="right"/>
              <w:rPr>
                <w:rFonts w:ascii="&amp;quot" w:eastAsia="Times New Roman" w:hAnsi="&amp;quot" w:cs="Times New Roman"/>
                <w:color w:val="000000"/>
                <w:kern w:val="0"/>
                <w:sz w:val="18"/>
                <w:szCs w:val="18"/>
                <w:lang w:eastAsia="en-US"/>
              </w:rPr>
            </w:pPr>
            <w:r w:rsidRPr="000B1649">
              <w:rPr>
                <w:rFonts w:ascii="&amp;quot" w:eastAsia="Times New Roman" w:hAnsi="&amp;quot" w:cs="Times New Roman"/>
                <w:color w:val="000000"/>
                <w:kern w:val="0"/>
                <w:sz w:val="18"/>
                <w:szCs w:val="18"/>
                <w:lang w:eastAsia="en-US"/>
              </w:rPr>
              <w:t>472565</w:t>
            </w:r>
          </w:p>
        </w:tc>
      </w:tr>
      <w:tr w:rsidR="000B1649" w:rsidRPr="000B1649" w14:paraId="482A03EA" w14:textId="77777777" w:rsidTr="000B1649">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047324" w14:textId="77777777" w:rsidR="000B1649" w:rsidRPr="000B1649" w:rsidRDefault="000B1649" w:rsidP="000B1649">
            <w:pPr>
              <w:spacing w:before="240" w:line="240" w:lineRule="auto"/>
              <w:ind w:firstLine="0"/>
              <w:jc w:val="right"/>
              <w:rPr>
                <w:rFonts w:ascii="&amp;quot" w:eastAsia="Times New Roman" w:hAnsi="&amp;quot" w:cs="Times New Roman"/>
                <w:b/>
                <w:bCs/>
                <w:color w:val="000000"/>
                <w:kern w:val="0"/>
                <w:sz w:val="18"/>
                <w:szCs w:val="18"/>
                <w:lang w:eastAsia="en-US"/>
              </w:rPr>
            </w:pPr>
            <w:r w:rsidRPr="000B1649">
              <w:rPr>
                <w:rFonts w:ascii="&amp;quot" w:eastAsia="Times New Roman" w:hAnsi="&amp;quot" w:cs="Times New Roman"/>
                <w:b/>
                <w:bCs/>
                <w:color w:val="000000"/>
                <w:kern w:val="0"/>
                <w:sz w:val="18"/>
                <w:szCs w:val="18"/>
                <w:lang w:eastAsia="en-US"/>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1C220F7" w14:textId="77777777" w:rsidR="000B1649" w:rsidRPr="000B1649" w:rsidRDefault="000B1649" w:rsidP="000B1649">
            <w:pPr>
              <w:spacing w:before="240" w:line="240" w:lineRule="auto"/>
              <w:ind w:firstLine="0"/>
              <w:jc w:val="right"/>
              <w:rPr>
                <w:rFonts w:ascii="&amp;quot" w:eastAsia="Times New Roman" w:hAnsi="&amp;quot" w:cs="Times New Roman"/>
                <w:color w:val="000000"/>
                <w:kern w:val="0"/>
                <w:sz w:val="18"/>
                <w:szCs w:val="18"/>
                <w:lang w:eastAsia="en-US"/>
              </w:rPr>
            </w:pPr>
            <w:r w:rsidRPr="000B1649">
              <w:rPr>
                <w:rFonts w:ascii="&amp;quot" w:eastAsia="Times New Roman" w:hAnsi="&amp;quot" w:cs="Times New Roman"/>
                <w:color w:val="000000"/>
                <w:kern w:val="0"/>
                <w:sz w:val="18"/>
                <w:szCs w:val="18"/>
                <w:lang w:eastAsia="en-US"/>
              </w:rPr>
              <w:t>Bag of Organic Bananas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778B5C" w14:textId="77777777" w:rsidR="000B1649" w:rsidRPr="000B1649" w:rsidRDefault="000B1649" w:rsidP="000B1649">
            <w:pPr>
              <w:spacing w:before="240" w:line="240" w:lineRule="auto"/>
              <w:ind w:firstLine="0"/>
              <w:jc w:val="right"/>
              <w:rPr>
                <w:rFonts w:ascii="&amp;quot" w:eastAsia="Times New Roman" w:hAnsi="&amp;quot" w:cs="Times New Roman"/>
                <w:color w:val="000000"/>
                <w:kern w:val="0"/>
                <w:sz w:val="18"/>
                <w:szCs w:val="18"/>
                <w:lang w:eastAsia="en-US"/>
              </w:rPr>
            </w:pPr>
            <w:r w:rsidRPr="000B1649">
              <w:rPr>
                <w:rFonts w:ascii="&amp;quot" w:eastAsia="Times New Roman" w:hAnsi="&amp;quot" w:cs="Times New Roman"/>
                <w:color w:val="000000"/>
                <w:kern w:val="0"/>
                <w:sz w:val="18"/>
                <w:szCs w:val="18"/>
                <w:lang w:eastAsia="en-US"/>
              </w:rPr>
              <w:t>379450</w:t>
            </w:r>
          </w:p>
        </w:tc>
      </w:tr>
      <w:tr w:rsidR="000B1649" w:rsidRPr="000B1649" w14:paraId="33EE83F4" w14:textId="77777777" w:rsidTr="000B1649">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EE50A64" w14:textId="77777777" w:rsidR="000B1649" w:rsidRPr="000B1649" w:rsidRDefault="000B1649" w:rsidP="000B1649">
            <w:pPr>
              <w:spacing w:before="240" w:line="240" w:lineRule="auto"/>
              <w:ind w:firstLine="0"/>
              <w:jc w:val="right"/>
              <w:rPr>
                <w:rFonts w:ascii="&amp;quot" w:eastAsia="Times New Roman" w:hAnsi="&amp;quot" w:cs="Times New Roman"/>
                <w:b/>
                <w:bCs/>
                <w:color w:val="000000"/>
                <w:kern w:val="0"/>
                <w:sz w:val="18"/>
                <w:szCs w:val="18"/>
                <w:lang w:eastAsia="en-US"/>
              </w:rPr>
            </w:pPr>
            <w:r w:rsidRPr="000B1649">
              <w:rPr>
                <w:rFonts w:ascii="&amp;quot" w:eastAsia="Times New Roman" w:hAnsi="&amp;quot" w:cs="Times New Roman"/>
                <w:b/>
                <w:bCs/>
                <w:color w:val="000000"/>
                <w:kern w:val="0"/>
                <w:sz w:val="18"/>
                <w:szCs w:val="18"/>
                <w:lang w:eastAsia="en-US"/>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CC64C4" w14:textId="77777777" w:rsidR="000B1649" w:rsidRPr="000B1649" w:rsidRDefault="000B1649" w:rsidP="000B1649">
            <w:pPr>
              <w:spacing w:before="240" w:line="240" w:lineRule="auto"/>
              <w:ind w:firstLine="0"/>
              <w:jc w:val="right"/>
              <w:rPr>
                <w:rFonts w:ascii="&amp;quot" w:eastAsia="Times New Roman" w:hAnsi="&amp;quot" w:cs="Times New Roman"/>
                <w:color w:val="000000"/>
                <w:kern w:val="0"/>
                <w:sz w:val="18"/>
                <w:szCs w:val="18"/>
                <w:lang w:eastAsia="en-US"/>
              </w:rPr>
            </w:pPr>
            <w:r w:rsidRPr="000B1649">
              <w:rPr>
                <w:rFonts w:ascii="&amp;quot" w:eastAsia="Times New Roman" w:hAnsi="&amp;quot" w:cs="Times New Roman"/>
                <w:color w:val="000000"/>
                <w:kern w:val="0"/>
                <w:sz w:val="18"/>
                <w:szCs w:val="18"/>
                <w:lang w:eastAsia="en-US"/>
              </w:rPr>
              <w:t>Organic Strawberries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425CCA" w14:textId="77777777" w:rsidR="000B1649" w:rsidRPr="000B1649" w:rsidRDefault="000B1649" w:rsidP="000B1649">
            <w:pPr>
              <w:spacing w:before="240" w:line="240" w:lineRule="auto"/>
              <w:ind w:firstLine="0"/>
              <w:jc w:val="right"/>
              <w:rPr>
                <w:rFonts w:ascii="&amp;quot" w:eastAsia="Times New Roman" w:hAnsi="&amp;quot" w:cs="Times New Roman"/>
                <w:color w:val="000000"/>
                <w:kern w:val="0"/>
                <w:sz w:val="18"/>
                <w:szCs w:val="18"/>
                <w:lang w:eastAsia="en-US"/>
              </w:rPr>
            </w:pPr>
            <w:r w:rsidRPr="000B1649">
              <w:rPr>
                <w:rFonts w:ascii="&amp;quot" w:eastAsia="Times New Roman" w:hAnsi="&amp;quot" w:cs="Times New Roman"/>
                <w:color w:val="000000"/>
                <w:kern w:val="0"/>
                <w:sz w:val="18"/>
                <w:szCs w:val="18"/>
                <w:lang w:eastAsia="en-US"/>
              </w:rPr>
              <w:t>264683</w:t>
            </w:r>
          </w:p>
        </w:tc>
      </w:tr>
      <w:tr w:rsidR="000B1649" w:rsidRPr="000B1649" w14:paraId="58C64C84" w14:textId="77777777" w:rsidTr="000B1649">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04907EC" w14:textId="77777777" w:rsidR="000B1649" w:rsidRPr="000B1649" w:rsidRDefault="000B1649" w:rsidP="000B1649">
            <w:pPr>
              <w:spacing w:before="240" w:line="240" w:lineRule="auto"/>
              <w:ind w:firstLine="0"/>
              <w:jc w:val="right"/>
              <w:rPr>
                <w:rFonts w:ascii="&amp;quot" w:eastAsia="Times New Roman" w:hAnsi="&amp;quot" w:cs="Times New Roman"/>
                <w:b/>
                <w:bCs/>
                <w:color w:val="000000"/>
                <w:kern w:val="0"/>
                <w:sz w:val="18"/>
                <w:szCs w:val="18"/>
                <w:lang w:eastAsia="en-US"/>
              </w:rPr>
            </w:pPr>
            <w:r w:rsidRPr="000B1649">
              <w:rPr>
                <w:rFonts w:ascii="&amp;quot" w:eastAsia="Times New Roman" w:hAnsi="&amp;quot" w:cs="Times New Roman"/>
                <w:b/>
                <w:bCs/>
                <w:color w:val="000000"/>
                <w:kern w:val="0"/>
                <w:sz w:val="18"/>
                <w:szCs w:val="18"/>
                <w:lang w:eastAsia="en-US"/>
              </w:rPr>
              <w:lastRenderedPageBreak/>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C1D23B" w14:textId="77777777" w:rsidR="000B1649" w:rsidRPr="000B1649" w:rsidRDefault="000B1649" w:rsidP="000B1649">
            <w:pPr>
              <w:spacing w:before="240" w:line="240" w:lineRule="auto"/>
              <w:ind w:firstLine="0"/>
              <w:jc w:val="right"/>
              <w:rPr>
                <w:rFonts w:ascii="&amp;quot" w:eastAsia="Times New Roman" w:hAnsi="&amp;quot" w:cs="Times New Roman"/>
                <w:color w:val="000000"/>
                <w:kern w:val="0"/>
                <w:sz w:val="18"/>
                <w:szCs w:val="18"/>
                <w:lang w:eastAsia="en-US"/>
              </w:rPr>
            </w:pPr>
            <w:r w:rsidRPr="000B1649">
              <w:rPr>
                <w:rFonts w:ascii="&amp;quot" w:eastAsia="Times New Roman" w:hAnsi="&amp;quot" w:cs="Times New Roman"/>
                <w:color w:val="000000"/>
                <w:kern w:val="0"/>
                <w:sz w:val="18"/>
                <w:szCs w:val="18"/>
                <w:lang w:eastAsia="en-US"/>
              </w:rPr>
              <w:t>Organic Baby Spinach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2AB180B" w14:textId="77777777" w:rsidR="000B1649" w:rsidRPr="000B1649" w:rsidRDefault="000B1649" w:rsidP="000B1649">
            <w:pPr>
              <w:spacing w:before="240" w:line="240" w:lineRule="auto"/>
              <w:ind w:firstLine="0"/>
              <w:jc w:val="right"/>
              <w:rPr>
                <w:rFonts w:ascii="&amp;quot" w:eastAsia="Times New Roman" w:hAnsi="&amp;quot" w:cs="Times New Roman"/>
                <w:color w:val="000000"/>
                <w:kern w:val="0"/>
                <w:sz w:val="18"/>
                <w:szCs w:val="18"/>
                <w:lang w:eastAsia="en-US"/>
              </w:rPr>
            </w:pPr>
            <w:r w:rsidRPr="000B1649">
              <w:rPr>
                <w:rFonts w:ascii="&amp;quot" w:eastAsia="Times New Roman" w:hAnsi="&amp;quot" w:cs="Times New Roman"/>
                <w:color w:val="000000"/>
                <w:kern w:val="0"/>
                <w:sz w:val="18"/>
                <w:szCs w:val="18"/>
                <w:lang w:eastAsia="en-US"/>
              </w:rPr>
              <w:t>241921</w:t>
            </w:r>
          </w:p>
        </w:tc>
      </w:tr>
      <w:tr w:rsidR="000B1649" w:rsidRPr="000B1649" w14:paraId="75C73040" w14:textId="77777777" w:rsidTr="000B1649">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723AB8" w14:textId="77777777" w:rsidR="000B1649" w:rsidRPr="000B1649" w:rsidRDefault="000B1649" w:rsidP="000B1649">
            <w:pPr>
              <w:spacing w:before="240" w:line="240" w:lineRule="auto"/>
              <w:ind w:firstLine="0"/>
              <w:jc w:val="right"/>
              <w:rPr>
                <w:rFonts w:ascii="&amp;quot" w:eastAsia="Times New Roman" w:hAnsi="&amp;quot" w:cs="Times New Roman"/>
                <w:b/>
                <w:bCs/>
                <w:color w:val="000000"/>
                <w:kern w:val="0"/>
                <w:sz w:val="18"/>
                <w:szCs w:val="18"/>
                <w:lang w:eastAsia="en-US"/>
              </w:rPr>
            </w:pPr>
            <w:r w:rsidRPr="000B1649">
              <w:rPr>
                <w:rFonts w:ascii="&amp;quot" w:eastAsia="Times New Roman" w:hAnsi="&amp;quot" w:cs="Times New Roman"/>
                <w:b/>
                <w:bCs/>
                <w:color w:val="000000"/>
                <w:kern w:val="0"/>
                <w:sz w:val="18"/>
                <w:szCs w:val="18"/>
                <w:lang w:eastAsia="en-US"/>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438BB9" w14:textId="77777777" w:rsidR="000B1649" w:rsidRPr="000B1649" w:rsidRDefault="000B1649" w:rsidP="000B1649">
            <w:pPr>
              <w:spacing w:before="240" w:line="240" w:lineRule="auto"/>
              <w:ind w:firstLine="0"/>
              <w:jc w:val="right"/>
              <w:rPr>
                <w:rFonts w:ascii="&amp;quot" w:eastAsia="Times New Roman" w:hAnsi="&amp;quot" w:cs="Times New Roman"/>
                <w:color w:val="000000"/>
                <w:kern w:val="0"/>
                <w:sz w:val="18"/>
                <w:szCs w:val="18"/>
                <w:lang w:eastAsia="en-US"/>
              </w:rPr>
            </w:pPr>
            <w:r w:rsidRPr="000B1649">
              <w:rPr>
                <w:rFonts w:ascii="&amp;quot" w:eastAsia="Times New Roman" w:hAnsi="&amp;quot" w:cs="Times New Roman"/>
                <w:color w:val="000000"/>
                <w:kern w:val="0"/>
                <w:sz w:val="18"/>
                <w:szCs w:val="18"/>
                <w:lang w:eastAsia="en-US"/>
              </w:rPr>
              <w:t>Organic Hass Avocado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53FABF" w14:textId="77777777" w:rsidR="000B1649" w:rsidRPr="000B1649" w:rsidRDefault="000B1649" w:rsidP="000B1649">
            <w:pPr>
              <w:spacing w:before="240" w:line="240" w:lineRule="auto"/>
              <w:ind w:firstLine="0"/>
              <w:jc w:val="right"/>
              <w:rPr>
                <w:rFonts w:ascii="&amp;quot" w:eastAsia="Times New Roman" w:hAnsi="&amp;quot" w:cs="Times New Roman"/>
                <w:color w:val="000000"/>
                <w:kern w:val="0"/>
                <w:sz w:val="18"/>
                <w:szCs w:val="18"/>
                <w:lang w:eastAsia="en-US"/>
              </w:rPr>
            </w:pPr>
            <w:r w:rsidRPr="000B1649">
              <w:rPr>
                <w:rFonts w:ascii="&amp;quot" w:eastAsia="Times New Roman" w:hAnsi="&amp;quot" w:cs="Times New Roman"/>
                <w:color w:val="000000"/>
                <w:kern w:val="0"/>
                <w:sz w:val="18"/>
                <w:szCs w:val="18"/>
                <w:lang w:eastAsia="en-US"/>
              </w:rPr>
              <w:t>213584</w:t>
            </w:r>
          </w:p>
        </w:tc>
      </w:tr>
      <w:tr w:rsidR="000B1649" w:rsidRPr="000B1649" w14:paraId="75EDE5DC" w14:textId="77777777" w:rsidTr="000B1649">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92F04C" w14:textId="77777777" w:rsidR="000B1649" w:rsidRPr="000B1649" w:rsidRDefault="000B1649" w:rsidP="000B1649">
            <w:pPr>
              <w:spacing w:before="240" w:line="240" w:lineRule="auto"/>
              <w:ind w:firstLine="0"/>
              <w:jc w:val="right"/>
              <w:rPr>
                <w:rFonts w:ascii="&amp;quot" w:eastAsia="Times New Roman" w:hAnsi="&amp;quot" w:cs="Times New Roman"/>
                <w:b/>
                <w:bCs/>
                <w:color w:val="000000"/>
                <w:kern w:val="0"/>
                <w:sz w:val="18"/>
                <w:szCs w:val="18"/>
                <w:lang w:eastAsia="en-US"/>
              </w:rPr>
            </w:pPr>
            <w:r w:rsidRPr="000B1649">
              <w:rPr>
                <w:rFonts w:ascii="&amp;quot" w:eastAsia="Times New Roman" w:hAnsi="&amp;quot" w:cs="Times New Roman"/>
                <w:b/>
                <w:bCs/>
                <w:color w:val="000000"/>
                <w:kern w:val="0"/>
                <w:sz w:val="18"/>
                <w:szCs w:val="18"/>
                <w:lang w:eastAsia="en-US"/>
              </w:rPr>
              <w:t>5</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11986ED" w14:textId="77777777" w:rsidR="000B1649" w:rsidRPr="000B1649" w:rsidRDefault="000B1649" w:rsidP="000B1649">
            <w:pPr>
              <w:spacing w:before="240" w:line="240" w:lineRule="auto"/>
              <w:ind w:firstLine="0"/>
              <w:jc w:val="right"/>
              <w:rPr>
                <w:rFonts w:ascii="&amp;quot" w:eastAsia="Times New Roman" w:hAnsi="&amp;quot" w:cs="Times New Roman"/>
                <w:color w:val="000000"/>
                <w:kern w:val="0"/>
                <w:sz w:val="18"/>
                <w:szCs w:val="18"/>
                <w:lang w:eastAsia="en-US"/>
              </w:rPr>
            </w:pPr>
            <w:r w:rsidRPr="000B1649">
              <w:rPr>
                <w:rFonts w:ascii="&amp;quot" w:eastAsia="Times New Roman" w:hAnsi="&amp;quot" w:cs="Times New Roman"/>
                <w:color w:val="000000"/>
                <w:kern w:val="0"/>
                <w:sz w:val="18"/>
                <w:szCs w:val="18"/>
                <w:lang w:eastAsia="en-US"/>
              </w:rPr>
              <w:t>Organic Avocado</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59FA8D" w14:textId="77777777" w:rsidR="000B1649" w:rsidRPr="000B1649" w:rsidRDefault="000B1649" w:rsidP="000B1649">
            <w:pPr>
              <w:spacing w:before="240" w:line="240" w:lineRule="auto"/>
              <w:ind w:firstLine="0"/>
              <w:jc w:val="right"/>
              <w:rPr>
                <w:rFonts w:ascii="&amp;quot" w:eastAsia="Times New Roman" w:hAnsi="&amp;quot" w:cs="Times New Roman"/>
                <w:color w:val="000000"/>
                <w:kern w:val="0"/>
                <w:sz w:val="18"/>
                <w:szCs w:val="18"/>
                <w:lang w:eastAsia="en-US"/>
              </w:rPr>
            </w:pPr>
            <w:r w:rsidRPr="000B1649">
              <w:rPr>
                <w:rFonts w:ascii="&amp;quot" w:eastAsia="Times New Roman" w:hAnsi="&amp;quot" w:cs="Times New Roman"/>
                <w:color w:val="000000"/>
                <w:kern w:val="0"/>
                <w:sz w:val="18"/>
                <w:szCs w:val="18"/>
                <w:lang w:eastAsia="en-US"/>
              </w:rPr>
              <w:t>176815</w:t>
            </w:r>
          </w:p>
        </w:tc>
      </w:tr>
      <w:tr w:rsidR="000B1649" w:rsidRPr="000B1649" w14:paraId="45CFAA32" w14:textId="77777777" w:rsidTr="000B1649">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9825D4" w14:textId="77777777" w:rsidR="000B1649" w:rsidRPr="000B1649" w:rsidRDefault="000B1649" w:rsidP="000B1649">
            <w:pPr>
              <w:spacing w:before="240" w:line="240" w:lineRule="auto"/>
              <w:ind w:firstLine="0"/>
              <w:jc w:val="right"/>
              <w:rPr>
                <w:rFonts w:ascii="&amp;quot" w:eastAsia="Times New Roman" w:hAnsi="&amp;quot" w:cs="Times New Roman"/>
                <w:b/>
                <w:bCs/>
                <w:color w:val="000000"/>
                <w:kern w:val="0"/>
                <w:sz w:val="18"/>
                <w:szCs w:val="18"/>
                <w:lang w:eastAsia="en-US"/>
              </w:rPr>
            </w:pPr>
            <w:r w:rsidRPr="000B1649">
              <w:rPr>
                <w:rFonts w:ascii="&amp;quot" w:eastAsia="Times New Roman" w:hAnsi="&amp;quot" w:cs="Times New Roman"/>
                <w:b/>
                <w:bCs/>
                <w:color w:val="000000"/>
                <w:kern w:val="0"/>
                <w:sz w:val="18"/>
                <w:szCs w:val="18"/>
                <w:lang w:eastAsia="en-US"/>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F0080F" w14:textId="77777777" w:rsidR="000B1649" w:rsidRPr="000B1649" w:rsidRDefault="000B1649" w:rsidP="000B1649">
            <w:pPr>
              <w:spacing w:before="240" w:line="240" w:lineRule="auto"/>
              <w:ind w:firstLine="0"/>
              <w:jc w:val="right"/>
              <w:rPr>
                <w:rFonts w:ascii="&amp;quot" w:eastAsia="Times New Roman" w:hAnsi="&amp;quot" w:cs="Times New Roman"/>
                <w:color w:val="000000"/>
                <w:kern w:val="0"/>
                <w:sz w:val="18"/>
                <w:szCs w:val="18"/>
                <w:lang w:eastAsia="en-US"/>
              </w:rPr>
            </w:pPr>
            <w:r w:rsidRPr="000B1649">
              <w:rPr>
                <w:rFonts w:ascii="&amp;quot" w:eastAsia="Times New Roman" w:hAnsi="&amp;quot" w:cs="Times New Roman"/>
                <w:color w:val="000000"/>
                <w:kern w:val="0"/>
                <w:sz w:val="18"/>
                <w:szCs w:val="18"/>
                <w:lang w:eastAsia="en-US"/>
              </w:rPr>
              <w:t>Large Lemon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7223AE" w14:textId="77777777" w:rsidR="000B1649" w:rsidRPr="000B1649" w:rsidRDefault="000B1649" w:rsidP="000B1649">
            <w:pPr>
              <w:spacing w:before="240" w:line="240" w:lineRule="auto"/>
              <w:ind w:firstLine="0"/>
              <w:jc w:val="right"/>
              <w:rPr>
                <w:rFonts w:ascii="&amp;quot" w:eastAsia="Times New Roman" w:hAnsi="&amp;quot" w:cs="Times New Roman"/>
                <w:color w:val="000000"/>
                <w:kern w:val="0"/>
                <w:sz w:val="18"/>
                <w:szCs w:val="18"/>
                <w:lang w:eastAsia="en-US"/>
              </w:rPr>
            </w:pPr>
            <w:r w:rsidRPr="000B1649">
              <w:rPr>
                <w:rFonts w:ascii="&amp;quot" w:eastAsia="Times New Roman" w:hAnsi="&amp;quot" w:cs="Times New Roman"/>
                <w:color w:val="000000"/>
                <w:kern w:val="0"/>
                <w:sz w:val="18"/>
                <w:szCs w:val="18"/>
                <w:lang w:eastAsia="en-US"/>
              </w:rPr>
              <w:t>152657</w:t>
            </w:r>
          </w:p>
        </w:tc>
      </w:tr>
      <w:tr w:rsidR="000B1649" w:rsidRPr="000B1649" w14:paraId="097F74B9" w14:textId="77777777" w:rsidTr="000B1649">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AC10DCA" w14:textId="77777777" w:rsidR="000B1649" w:rsidRPr="000B1649" w:rsidRDefault="000B1649" w:rsidP="000B1649">
            <w:pPr>
              <w:spacing w:before="240" w:line="240" w:lineRule="auto"/>
              <w:ind w:firstLine="0"/>
              <w:jc w:val="right"/>
              <w:rPr>
                <w:rFonts w:ascii="&amp;quot" w:eastAsia="Times New Roman" w:hAnsi="&amp;quot" w:cs="Times New Roman"/>
                <w:b/>
                <w:bCs/>
                <w:color w:val="000000"/>
                <w:kern w:val="0"/>
                <w:sz w:val="18"/>
                <w:szCs w:val="18"/>
                <w:lang w:eastAsia="en-US"/>
              </w:rPr>
            </w:pPr>
            <w:r w:rsidRPr="000B1649">
              <w:rPr>
                <w:rFonts w:ascii="&amp;quot" w:eastAsia="Times New Roman" w:hAnsi="&amp;quot" w:cs="Times New Roman"/>
                <w:b/>
                <w:bCs/>
                <w:color w:val="000000"/>
                <w:kern w:val="0"/>
                <w:sz w:val="18"/>
                <w:szCs w:val="18"/>
                <w:lang w:eastAsia="en-US"/>
              </w:rPr>
              <w:t>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B3ADF1D" w14:textId="77777777" w:rsidR="000B1649" w:rsidRPr="000B1649" w:rsidRDefault="000B1649" w:rsidP="000B1649">
            <w:pPr>
              <w:spacing w:before="240" w:line="240" w:lineRule="auto"/>
              <w:ind w:firstLine="0"/>
              <w:jc w:val="right"/>
              <w:rPr>
                <w:rFonts w:ascii="&amp;quot" w:eastAsia="Times New Roman" w:hAnsi="&amp;quot" w:cs="Times New Roman"/>
                <w:color w:val="000000"/>
                <w:kern w:val="0"/>
                <w:sz w:val="18"/>
                <w:szCs w:val="18"/>
                <w:lang w:eastAsia="en-US"/>
              </w:rPr>
            </w:pPr>
            <w:r w:rsidRPr="000B1649">
              <w:rPr>
                <w:rFonts w:ascii="&amp;quot" w:eastAsia="Times New Roman" w:hAnsi="&amp;quot" w:cs="Times New Roman"/>
                <w:color w:val="000000"/>
                <w:kern w:val="0"/>
                <w:sz w:val="18"/>
                <w:szCs w:val="18"/>
                <w:lang w:eastAsia="en-US"/>
              </w:rPr>
              <w:t>Strawberries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8E487B" w14:textId="77777777" w:rsidR="000B1649" w:rsidRPr="000B1649" w:rsidRDefault="000B1649" w:rsidP="000B1649">
            <w:pPr>
              <w:spacing w:before="240" w:line="240" w:lineRule="auto"/>
              <w:ind w:firstLine="0"/>
              <w:jc w:val="right"/>
              <w:rPr>
                <w:rFonts w:ascii="&amp;quot" w:eastAsia="Times New Roman" w:hAnsi="&amp;quot" w:cs="Times New Roman"/>
                <w:color w:val="000000"/>
                <w:kern w:val="0"/>
                <w:sz w:val="18"/>
                <w:szCs w:val="18"/>
                <w:lang w:eastAsia="en-US"/>
              </w:rPr>
            </w:pPr>
            <w:r w:rsidRPr="000B1649">
              <w:rPr>
                <w:rFonts w:ascii="&amp;quot" w:eastAsia="Times New Roman" w:hAnsi="&amp;quot" w:cs="Times New Roman"/>
                <w:color w:val="000000"/>
                <w:kern w:val="0"/>
                <w:sz w:val="18"/>
                <w:szCs w:val="18"/>
                <w:lang w:eastAsia="en-US"/>
              </w:rPr>
              <w:t>142951</w:t>
            </w:r>
          </w:p>
        </w:tc>
      </w:tr>
      <w:tr w:rsidR="000B1649" w:rsidRPr="000B1649" w14:paraId="7E9712A1" w14:textId="77777777" w:rsidTr="000B1649">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AD8F1B" w14:textId="77777777" w:rsidR="000B1649" w:rsidRPr="000B1649" w:rsidRDefault="000B1649" w:rsidP="000B1649">
            <w:pPr>
              <w:spacing w:before="240" w:line="240" w:lineRule="auto"/>
              <w:ind w:firstLine="0"/>
              <w:jc w:val="right"/>
              <w:rPr>
                <w:rFonts w:ascii="&amp;quot" w:eastAsia="Times New Roman" w:hAnsi="&amp;quot" w:cs="Times New Roman"/>
                <w:b/>
                <w:bCs/>
                <w:color w:val="000000"/>
                <w:kern w:val="0"/>
                <w:sz w:val="18"/>
                <w:szCs w:val="18"/>
                <w:lang w:eastAsia="en-US"/>
              </w:rPr>
            </w:pPr>
            <w:r w:rsidRPr="000B1649">
              <w:rPr>
                <w:rFonts w:ascii="&amp;quot" w:eastAsia="Times New Roman" w:hAnsi="&amp;quot" w:cs="Times New Roman"/>
                <w:b/>
                <w:bCs/>
                <w:color w:val="000000"/>
                <w:kern w:val="0"/>
                <w:sz w:val="18"/>
                <w:szCs w:val="18"/>
                <w:lang w:eastAsia="en-US"/>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57FDF7" w14:textId="77777777" w:rsidR="000B1649" w:rsidRPr="000B1649" w:rsidRDefault="000B1649" w:rsidP="000B1649">
            <w:pPr>
              <w:spacing w:before="240" w:line="240" w:lineRule="auto"/>
              <w:ind w:firstLine="0"/>
              <w:jc w:val="right"/>
              <w:rPr>
                <w:rFonts w:ascii="&amp;quot" w:eastAsia="Times New Roman" w:hAnsi="&amp;quot" w:cs="Times New Roman"/>
                <w:color w:val="000000"/>
                <w:kern w:val="0"/>
                <w:sz w:val="18"/>
                <w:szCs w:val="18"/>
                <w:lang w:eastAsia="en-US"/>
              </w:rPr>
            </w:pPr>
            <w:r w:rsidRPr="000B1649">
              <w:rPr>
                <w:rFonts w:ascii="&amp;quot" w:eastAsia="Times New Roman" w:hAnsi="&amp;quot" w:cs="Times New Roman"/>
                <w:color w:val="000000"/>
                <w:kern w:val="0"/>
                <w:sz w:val="18"/>
                <w:szCs w:val="18"/>
                <w:lang w:eastAsia="en-US"/>
              </w:rPr>
              <w:t>Limes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B6A9A5" w14:textId="77777777" w:rsidR="000B1649" w:rsidRPr="000B1649" w:rsidRDefault="000B1649" w:rsidP="000B1649">
            <w:pPr>
              <w:spacing w:before="240" w:line="240" w:lineRule="auto"/>
              <w:ind w:firstLine="0"/>
              <w:jc w:val="right"/>
              <w:rPr>
                <w:rFonts w:ascii="&amp;quot" w:eastAsia="Times New Roman" w:hAnsi="&amp;quot" w:cs="Times New Roman"/>
                <w:color w:val="000000"/>
                <w:kern w:val="0"/>
                <w:sz w:val="18"/>
                <w:szCs w:val="18"/>
                <w:lang w:eastAsia="en-US"/>
              </w:rPr>
            </w:pPr>
            <w:r w:rsidRPr="000B1649">
              <w:rPr>
                <w:rFonts w:ascii="&amp;quot" w:eastAsia="Times New Roman" w:hAnsi="&amp;quot" w:cs="Times New Roman"/>
                <w:color w:val="000000"/>
                <w:kern w:val="0"/>
                <w:sz w:val="18"/>
                <w:szCs w:val="18"/>
                <w:lang w:eastAsia="en-US"/>
              </w:rPr>
              <w:t>140627</w:t>
            </w:r>
          </w:p>
        </w:tc>
      </w:tr>
      <w:tr w:rsidR="000B1649" w:rsidRPr="000B1649" w14:paraId="51B68A2C" w14:textId="77777777" w:rsidTr="000B1649">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B295B7" w14:textId="77777777" w:rsidR="000B1649" w:rsidRPr="000B1649" w:rsidRDefault="000B1649" w:rsidP="000B1649">
            <w:pPr>
              <w:spacing w:before="240" w:line="240" w:lineRule="auto"/>
              <w:ind w:firstLine="0"/>
              <w:jc w:val="right"/>
              <w:rPr>
                <w:rFonts w:ascii="&amp;quot" w:eastAsia="Times New Roman" w:hAnsi="&amp;quot" w:cs="Times New Roman"/>
                <w:b/>
                <w:bCs/>
                <w:color w:val="000000"/>
                <w:kern w:val="0"/>
                <w:sz w:val="18"/>
                <w:szCs w:val="18"/>
                <w:lang w:eastAsia="en-US"/>
              </w:rPr>
            </w:pPr>
            <w:r w:rsidRPr="000B1649">
              <w:rPr>
                <w:rFonts w:ascii="&amp;quot" w:eastAsia="Times New Roman" w:hAnsi="&amp;quot" w:cs="Times New Roman"/>
                <w:b/>
                <w:bCs/>
                <w:color w:val="000000"/>
                <w:kern w:val="0"/>
                <w:sz w:val="18"/>
                <w:szCs w:val="18"/>
                <w:lang w:eastAsia="en-US"/>
              </w:rPr>
              <w:t>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2263E42" w14:textId="77777777" w:rsidR="000B1649" w:rsidRPr="000B1649" w:rsidRDefault="000B1649" w:rsidP="000B1649">
            <w:pPr>
              <w:spacing w:before="240" w:line="240" w:lineRule="auto"/>
              <w:ind w:firstLine="0"/>
              <w:jc w:val="right"/>
              <w:rPr>
                <w:rFonts w:ascii="&amp;quot" w:eastAsia="Times New Roman" w:hAnsi="&amp;quot" w:cs="Times New Roman"/>
                <w:color w:val="000000"/>
                <w:kern w:val="0"/>
                <w:sz w:val="18"/>
                <w:szCs w:val="18"/>
                <w:lang w:eastAsia="en-US"/>
              </w:rPr>
            </w:pPr>
            <w:r w:rsidRPr="000B1649">
              <w:rPr>
                <w:rFonts w:ascii="&amp;quot" w:eastAsia="Times New Roman" w:hAnsi="&amp;quot" w:cs="Times New Roman"/>
                <w:color w:val="000000"/>
                <w:kern w:val="0"/>
                <w:sz w:val="18"/>
                <w:szCs w:val="18"/>
                <w:lang w:eastAsia="en-US"/>
              </w:rPr>
              <w:t>Organic Whole Milk</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02F4D55" w14:textId="77777777" w:rsidR="000B1649" w:rsidRPr="000B1649" w:rsidRDefault="000B1649" w:rsidP="000B1649">
            <w:pPr>
              <w:spacing w:before="240" w:line="240" w:lineRule="auto"/>
              <w:ind w:firstLine="0"/>
              <w:jc w:val="right"/>
              <w:rPr>
                <w:rFonts w:ascii="&amp;quot" w:eastAsia="Times New Roman" w:hAnsi="&amp;quot" w:cs="Times New Roman"/>
                <w:color w:val="000000"/>
                <w:kern w:val="0"/>
                <w:sz w:val="18"/>
                <w:szCs w:val="18"/>
                <w:lang w:eastAsia="en-US"/>
              </w:rPr>
            </w:pPr>
            <w:r w:rsidRPr="000B1649">
              <w:rPr>
                <w:rFonts w:ascii="&amp;quot" w:eastAsia="Times New Roman" w:hAnsi="&amp;quot" w:cs="Times New Roman"/>
                <w:color w:val="000000"/>
                <w:kern w:val="0"/>
                <w:sz w:val="18"/>
                <w:szCs w:val="18"/>
                <w:lang w:eastAsia="en-US"/>
              </w:rPr>
              <w:t>137905</w:t>
            </w:r>
          </w:p>
        </w:tc>
      </w:tr>
      <w:tr w:rsidR="000B1649" w:rsidRPr="000B1649" w14:paraId="72B46A9C" w14:textId="77777777" w:rsidTr="000B1649">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DFA115" w14:textId="77777777" w:rsidR="000B1649" w:rsidRPr="000B1649" w:rsidRDefault="000B1649" w:rsidP="000B1649">
            <w:pPr>
              <w:spacing w:before="240" w:line="240" w:lineRule="auto"/>
              <w:ind w:firstLine="0"/>
              <w:jc w:val="right"/>
              <w:rPr>
                <w:rFonts w:ascii="&amp;quot" w:eastAsia="Times New Roman" w:hAnsi="&amp;quot" w:cs="Times New Roman"/>
                <w:b/>
                <w:bCs/>
                <w:color w:val="000000"/>
                <w:kern w:val="0"/>
                <w:sz w:val="18"/>
                <w:szCs w:val="18"/>
                <w:lang w:eastAsia="en-US"/>
              </w:rPr>
            </w:pPr>
            <w:r w:rsidRPr="000B1649">
              <w:rPr>
                <w:rFonts w:ascii="&amp;quot" w:eastAsia="Times New Roman" w:hAnsi="&amp;quot" w:cs="Times New Roman"/>
                <w:b/>
                <w:bCs/>
                <w:color w:val="000000"/>
                <w:kern w:val="0"/>
                <w:sz w:val="18"/>
                <w:szCs w:val="18"/>
                <w:lang w:eastAsia="en-US"/>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33A06F" w14:textId="77777777" w:rsidR="000B1649" w:rsidRPr="000B1649" w:rsidRDefault="000B1649" w:rsidP="000B1649">
            <w:pPr>
              <w:spacing w:before="240" w:line="240" w:lineRule="auto"/>
              <w:ind w:firstLine="0"/>
              <w:jc w:val="right"/>
              <w:rPr>
                <w:rFonts w:ascii="&amp;quot" w:eastAsia="Times New Roman" w:hAnsi="&amp;quot" w:cs="Times New Roman"/>
                <w:color w:val="000000"/>
                <w:kern w:val="0"/>
                <w:sz w:val="18"/>
                <w:szCs w:val="18"/>
                <w:lang w:eastAsia="en-US"/>
              </w:rPr>
            </w:pPr>
            <w:r w:rsidRPr="000B1649">
              <w:rPr>
                <w:rFonts w:ascii="&amp;quot" w:eastAsia="Times New Roman" w:hAnsi="&amp;quot" w:cs="Times New Roman"/>
                <w:color w:val="000000"/>
                <w:kern w:val="0"/>
                <w:sz w:val="18"/>
                <w:szCs w:val="18"/>
                <w:lang w:eastAsia="en-US"/>
              </w:rPr>
              <w:t>Organic Raspberries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9E9B31" w14:textId="77777777" w:rsidR="000B1649" w:rsidRPr="000B1649" w:rsidRDefault="000B1649" w:rsidP="000B1649">
            <w:pPr>
              <w:spacing w:before="240" w:line="240" w:lineRule="auto"/>
              <w:ind w:firstLine="0"/>
              <w:jc w:val="right"/>
              <w:rPr>
                <w:rFonts w:ascii="&amp;quot" w:eastAsia="Times New Roman" w:hAnsi="&amp;quot" w:cs="Times New Roman"/>
                <w:color w:val="000000"/>
                <w:kern w:val="0"/>
                <w:sz w:val="18"/>
                <w:szCs w:val="18"/>
                <w:lang w:eastAsia="en-US"/>
              </w:rPr>
            </w:pPr>
            <w:r w:rsidRPr="000B1649">
              <w:rPr>
                <w:rFonts w:ascii="&amp;quot" w:eastAsia="Times New Roman" w:hAnsi="&amp;quot" w:cs="Times New Roman"/>
                <w:color w:val="000000"/>
                <w:kern w:val="0"/>
                <w:sz w:val="18"/>
                <w:szCs w:val="18"/>
                <w:lang w:eastAsia="en-US"/>
              </w:rPr>
              <w:t>137057</w:t>
            </w:r>
          </w:p>
        </w:tc>
      </w:tr>
      <w:tr w:rsidR="000B1649" w:rsidRPr="000B1649" w14:paraId="0F3BFA1B" w14:textId="77777777" w:rsidTr="000B1649">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E6ACB46" w14:textId="77777777" w:rsidR="000B1649" w:rsidRPr="000B1649" w:rsidRDefault="000B1649" w:rsidP="000B1649">
            <w:pPr>
              <w:spacing w:before="240" w:line="240" w:lineRule="auto"/>
              <w:ind w:firstLine="0"/>
              <w:jc w:val="right"/>
              <w:rPr>
                <w:rFonts w:ascii="&amp;quot" w:eastAsia="Times New Roman" w:hAnsi="&amp;quot" w:cs="Times New Roman"/>
                <w:b/>
                <w:bCs/>
                <w:color w:val="000000"/>
                <w:kern w:val="0"/>
                <w:sz w:val="18"/>
                <w:szCs w:val="18"/>
                <w:lang w:eastAsia="en-US"/>
              </w:rPr>
            </w:pPr>
            <w:r w:rsidRPr="000B1649">
              <w:rPr>
                <w:rFonts w:ascii="&amp;quot" w:eastAsia="Times New Roman" w:hAnsi="&amp;quot" w:cs="Times New Roman"/>
                <w:b/>
                <w:bCs/>
                <w:color w:val="000000"/>
                <w:kern w:val="0"/>
                <w:sz w:val="18"/>
                <w:szCs w:val="18"/>
                <w:lang w:eastAsia="en-US"/>
              </w:rPr>
              <w:t>11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0505C9" w14:textId="77777777" w:rsidR="000B1649" w:rsidRPr="000B1649" w:rsidRDefault="000B1649" w:rsidP="000B1649">
            <w:pPr>
              <w:spacing w:before="240" w:line="240" w:lineRule="auto"/>
              <w:ind w:firstLine="0"/>
              <w:jc w:val="right"/>
              <w:rPr>
                <w:rFonts w:ascii="&amp;quot" w:eastAsia="Times New Roman" w:hAnsi="&amp;quot" w:cs="Times New Roman"/>
                <w:color w:val="000000"/>
                <w:kern w:val="0"/>
                <w:sz w:val="18"/>
                <w:szCs w:val="18"/>
                <w:lang w:eastAsia="en-US"/>
              </w:rPr>
            </w:pPr>
            <w:r w:rsidRPr="000B1649">
              <w:rPr>
                <w:rFonts w:ascii="&amp;quot" w:eastAsia="Times New Roman" w:hAnsi="&amp;quot" w:cs="Times New Roman"/>
                <w:color w:val="000000"/>
                <w:kern w:val="0"/>
                <w:sz w:val="18"/>
                <w:szCs w:val="18"/>
                <w:lang w:eastAsia="en-US"/>
              </w:rPr>
              <w:t>Organic Yellow Onion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BBC332" w14:textId="77777777" w:rsidR="000B1649" w:rsidRPr="000B1649" w:rsidRDefault="000B1649" w:rsidP="000B1649">
            <w:pPr>
              <w:spacing w:before="240" w:line="240" w:lineRule="auto"/>
              <w:ind w:firstLine="0"/>
              <w:jc w:val="right"/>
              <w:rPr>
                <w:rFonts w:ascii="&amp;quot" w:eastAsia="Times New Roman" w:hAnsi="&amp;quot" w:cs="Times New Roman"/>
                <w:color w:val="000000"/>
                <w:kern w:val="0"/>
                <w:sz w:val="18"/>
                <w:szCs w:val="18"/>
                <w:lang w:eastAsia="en-US"/>
              </w:rPr>
            </w:pPr>
            <w:r w:rsidRPr="000B1649">
              <w:rPr>
                <w:rFonts w:ascii="&amp;quot" w:eastAsia="Times New Roman" w:hAnsi="&amp;quot" w:cs="Times New Roman"/>
                <w:color w:val="000000"/>
                <w:kern w:val="0"/>
                <w:sz w:val="18"/>
                <w:szCs w:val="18"/>
                <w:lang w:eastAsia="en-US"/>
              </w:rPr>
              <w:t>113426</w:t>
            </w:r>
          </w:p>
        </w:tc>
      </w:tr>
      <w:tr w:rsidR="000B1649" w:rsidRPr="000B1649" w14:paraId="786E2300" w14:textId="77777777" w:rsidTr="000B1649">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F6A658" w14:textId="77777777" w:rsidR="000B1649" w:rsidRPr="000B1649" w:rsidRDefault="000B1649" w:rsidP="000B1649">
            <w:pPr>
              <w:spacing w:before="240" w:line="240" w:lineRule="auto"/>
              <w:ind w:firstLine="0"/>
              <w:jc w:val="right"/>
              <w:rPr>
                <w:rFonts w:ascii="&amp;quot" w:eastAsia="Times New Roman" w:hAnsi="&amp;quot" w:cs="Times New Roman"/>
                <w:b/>
                <w:bCs/>
                <w:color w:val="000000"/>
                <w:kern w:val="0"/>
                <w:sz w:val="18"/>
                <w:szCs w:val="18"/>
                <w:lang w:eastAsia="en-US"/>
              </w:rPr>
            </w:pPr>
            <w:r w:rsidRPr="000B1649">
              <w:rPr>
                <w:rFonts w:ascii="&amp;quot" w:eastAsia="Times New Roman" w:hAnsi="&amp;quot" w:cs="Times New Roman"/>
                <w:b/>
                <w:bCs/>
                <w:color w:val="000000"/>
                <w:kern w:val="0"/>
                <w:sz w:val="18"/>
                <w:szCs w:val="18"/>
                <w:lang w:eastAsia="en-US"/>
              </w:rPr>
              <w:t>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582ADA" w14:textId="77777777" w:rsidR="000B1649" w:rsidRPr="000B1649" w:rsidRDefault="000B1649" w:rsidP="000B1649">
            <w:pPr>
              <w:spacing w:before="240" w:line="240" w:lineRule="auto"/>
              <w:ind w:firstLine="0"/>
              <w:jc w:val="right"/>
              <w:rPr>
                <w:rFonts w:ascii="&amp;quot" w:eastAsia="Times New Roman" w:hAnsi="&amp;quot" w:cs="Times New Roman"/>
                <w:color w:val="000000"/>
                <w:kern w:val="0"/>
                <w:sz w:val="18"/>
                <w:szCs w:val="18"/>
                <w:lang w:eastAsia="en-US"/>
              </w:rPr>
            </w:pPr>
            <w:r w:rsidRPr="000B1649">
              <w:rPr>
                <w:rFonts w:ascii="&amp;quot" w:eastAsia="Times New Roman" w:hAnsi="&amp;quot" w:cs="Times New Roman"/>
                <w:color w:val="000000"/>
                <w:kern w:val="0"/>
                <w:sz w:val="18"/>
                <w:szCs w:val="18"/>
                <w:lang w:eastAsia="en-US"/>
              </w:rPr>
              <w:t>Organic Garlic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70BF77" w14:textId="77777777" w:rsidR="000B1649" w:rsidRPr="000B1649" w:rsidRDefault="000B1649" w:rsidP="000B1649">
            <w:pPr>
              <w:spacing w:before="240" w:line="240" w:lineRule="auto"/>
              <w:ind w:firstLine="0"/>
              <w:jc w:val="right"/>
              <w:rPr>
                <w:rFonts w:ascii="&amp;quot" w:eastAsia="Times New Roman" w:hAnsi="&amp;quot" w:cs="Times New Roman"/>
                <w:color w:val="000000"/>
                <w:kern w:val="0"/>
                <w:sz w:val="18"/>
                <w:szCs w:val="18"/>
                <w:lang w:eastAsia="en-US"/>
              </w:rPr>
            </w:pPr>
            <w:r w:rsidRPr="000B1649">
              <w:rPr>
                <w:rFonts w:ascii="&amp;quot" w:eastAsia="Times New Roman" w:hAnsi="&amp;quot" w:cs="Times New Roman"/>
                <w:color w:val="000000"/>
                <w:kern w:val="0"/>
                <w:sz w:val="18"/>
                <w:szCs w:val="18"/>
                <w:lang w:eastAsia="en-US"/>
              </w:rPr>
              <w:t>109778</w:t>
            </w:r>
          </w:p>
        </w:tc>
      </w:tr>
      <w:tr w:rsidR="000B1649" w:rsidRPr="000B1649" w14:paraId="10B46ECA" w14:textId="77777777" w:rsidTr="000B1649">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41B0FC" w14:textId="77777777" w:rsidR="000B1649" w:rsidRPr="000B1649" w:rsidRDefault="000B1649" w:rsidP="000B1649">
            <w:pPr>
              <w:spacing w:before="240" w:line="240" w:lineRule="auto"/>
              <w:ind w:firstLine="0"/>
              <w:jc w:val="right"/>
              <w:rPr>
                <w:rFonts w:ascii="&amp;quot" w:eastAsia="Times New Roman" w:hAnsi="&amp;quot" w:cs="Times New Roman"/>
                <w:b/>
                <w:bCs/>
                <w:color w:val="000000"/>
                <w:kern w:val="0"/>
                <w:sz w:val="18"/>
                <w:szCs w:val="18"/>
                <w:lang w:eastAsia="en-US"/>
              </w:rPr>
            </w:pPr>
            <w:r w:rsidRPr="000B1649">
              <w:rPr>
                <w:rFonts w:ascii="&amp;quot" w:eastAsia="Times New Roman" w:hAnsi="&amp;quot" w:cs="Times New Roman"/>
                <w:b/>
                <w:bCs/>
                <w:color w:val="000000"/>
                <w:kern w:val="0"/>
                <w:sz w:val="18"/>
                <w:szCs w:val="18"/>
                <w:lang w:eastAsia="en-US"/>
              </w:rPr>
              <w:t>13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72F824C" w14:textId="77777777" w:rsidR="000B1649" w:rsidRPr="000B1649" w:rsidRDefault="000B1649" w:rsidP="000B1649">
            <w:pPr>
              <w:spacing w:before="240" w:line="240" w:lineRule="auto"/>
              <w:ind w:firstLine="0"/>
              <w:jc w:val="right"/>
              <w:rPr>
                <w:rFonts w:ascii="&amp;quot" w:eastAsia="Times New Roman" w:hAnsi="&amp;quot" w:cs="Times New Roman"/>
                <w:color w:val="000000"/>
                <w:kern w:val="0"/>
                <w:sz w:val="18"/>
                <w:szCs w:val="18"/>
                <w:lang w:eastAsia="en-US"/>
              </w:rPr>
            </w:pPr>
            <w:r w:rsidRPr="000B1649">
              <w:rPr>
                <w:rFonts w:ascii="&amp;quot" w:eastAsia="Times New Roman" w:hAnsi="&amp;quot" w:cs="Times New Roman"/>
                <w:color w:val="000000"/>
                <w:kern w:val="0"/>
                <w:sz w:val="18"/>
                <w:szCs w:val="18"/>
                <w:lang w:eastAsia="en-US"/>
              </w:rPr>
              <w:t>Organic Zucchini</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A673C7" w14:textId="77777777" w:rsidR="000B1649" w:rsidRPr="000B1649" w:rsidRDefault="000B1649" w:rsidP="000B1649">
            <w:pPr>
              <w:spacing w:before="240" w:line="240" w:lineRule="auto"/>
              <w:ind w:firstLine="0"/>
              <w:jc w:val="right"/>
              <w:rPr>
                <w:rFonts w:ascii="&amp;quot" w:eastAsia="Times New Roman" w:hAnsi="&amp;quot" w:cs="Times New Roman"/>
                <w:color w:val="000000"/>
                <w:kern w:val="0"/>
                <w:sz w:val="18"/>
                <w:szCs w:val="18"/>
                <w:lang w:eastAsia="en-US"/>
              </w:rPr>
            </w:pPr>
            <w:r w:rsidRPr="000B1649">
              <w:rPr>
                <w:rFonts w:ascii="&amp;quot" w:eastAsia="Times New Roman" w:hAnsi="&amp;quot" w:cs="Times New Roman"/>
                <w:color w:val="000000"/>
                <w:kern w:val="0"/>
                <w:sz w:val="18"/>
                <w:szCs w:val="18"/>
                <w:lang w:eastAsia="en-US"/>
              </w:rPr>
              <w:t>104823</w:t>
            </w:r>
          </w:p>
        </w:tc>
      </w:tr>
      <w:tr w:rsidR="000B1649" w:rsidRPr="000B1649" w14:paraId="02CB0FEE" w14:textId="77777777" w:rsidTr="000B1649">
        <w:trPr>
          <w:jc w:val="center"/>
        </w:trPr>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0AF885" w14:textId="77777777" w:rsidR="000B1649" w:rsidRPr="000B1649" w:rsidRDefault="000B1649" w:rsidP="000B1649">
            <w:pPr>
              <w:spacing w:before="240" w:line="240" w:lineRule="auto"/>
              <w:ind w:firstLine="0"/>
              <w:jc w:val="right"/>
              <w:rPr>
                <w:rFonts w:ascii="&amp;quot" w:eastAsia="Times New Roman" w:hAnsi="&amp;quot" w:cs="Times New Roman"/>
                <w:b/>
                <w:bCs/>
                <w:color w:val="000000"/>
                <w:kern w:val="0"/>
                <w:sz w:val="18"/>
                <w:szCs w:val="18"/>
                <w:lang w:eastAsia="en-US"/>
              </w:rPr>
            </w:pPr>
            <w:r w:rsidRPr="000B1649">
              <w:rPr>
                <w:rFonts w:ascii="&amp;quot" w:eastAsia="Times New Roman" w:hAnsi="&amp;quot" w:cs="Times New Roman"/>
                <w:b/>
                <w:bCs/>
                <w:color w:val="000000"/>
                <w:kern w:val="0"/>
                <w:sz w:val="18"/>
                <w:szCs w:val="18"/>
                <w:lang w:eastAsia="en-US"/>
              </w:rPr>
              <w:t>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ED0EE9" w14:textId="77777777" w:rsidR="000B1649" w:rsidRPr="000B1649" w:rsidRDefault="000B1649" w:rsidP="000B1649">
            <w:pPr>
              <w:spacing w:before="240" w:line="240" w:lineRule="auto"/>
              <w:ind w:firstLine="0"/>
              <w:jc w:val="right"/>
              <w:rPr>
                <w:rFonts w:ascii="&amp;quot" w:eastAsia="Times New Roman" w:hAnsi="&amp;quot" w:cs="Times New Roman"/>
                <w:color w:val="000000"/>
                <w:kern w:val="0"/>
                <w:sz w:val="18"/>
                <w:szCs w:val="18"/>
                <w:lang w:eastAsia="en-US"/>
              </w:rPr>
            </w:pPr>
            <w:r w:rsidRPr="000B1649">
              <w:rPr>
                <w:rFonts w:ascii="&amp;quot" w:eastAsia="Times New Roman" w:hAnsi="&amp;quot" w:cs="Times New Roman"/>
                <w:color w:val="000000"/>
                <w:kern w:val="0"/>
                <w:sz w:val="18"/>
                <w:szCs w:val="18"/>
                <w:lang w:eastAsia="en-US"/>
              </w:rPr>
              <w:t>Organic Blueberries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61DF94" w14:textId="77777777" w:rsidR="000B1649" w:rsidRPr="000B1649" w:rsidRDefault="000B1649" w:rsidP="000B1649">
            <w:pPr>
              <w:spacing w:before="240" w:line="240" w:lineRule="auto"/>
              <w:ind w:firstLine="0"/>
              <w:jc w:val="right"/>
              <w:rPr>
                <w:rFonts w:ascii="&amp;quot" w:eastAsia="Times New Roman" w:hAnsi="&amp;quot" w:cs="Times New Roman"/>
                <w:color w:val="000000"/>
                <w:kern w:val="0"/>
                <w:sz w:val="18"/>
                <w:szCs w:val="18"/>
                <w:lang w:eastAsia="en-US"/>
              </w:rPr>
            </w:pPr>
            <w:r w:rsidRPr="000B1649">
              <w:rPr>
                <w:rFonts w:ascii="&amp;quot" w:eastAsia="Times New Roman" w:hAnsi="&amp;quot" w:cs="Times New Roman"/>
                <w:color w:val="000000"/>
                <w:kern w:val="0"/>
                <w:sz w:val="18"/>
                <w:szCs w:val="18"/>
                <w:lang w:eastAsia="en-US"/>
              </w:rPr>
              <w:t>100060</w:t>
            </w:r>
          </w:p>
        </w:tc>
      </w:tr>
    </w:tbl>
    <w:p w14:paraId="12BAF36B" w14:textId="77777777" w:rsidR="000B1649" w:rsidRDefault="000B1649" w:rsidP="00B1643A">
      <w:pPr>
        <w:ind w:firstLine="0"/>
        <w:jc w:val="both"/>
      </w:pPr>
    </w:p>
    <w:p w14:paraId="34987B6B" w14:textId="3D983CE9" w:rsidR="000B1649" w:rsidRDefault="000B1649" w:rsidP="00B1643A">
      <w:pPr>
        <w:ind w:firstLine="0"/>
        <w:jc w:val="both"/>
      </w:pPr>
      <w:r>
        <w:t xml:space="preserve"> A look at the most popular aisles also reveals interesting information about the buying habits of customers. </w:t>
      </w:r>
    </w:p>
    <w:p w14:paraId="1465980E" w14:textId="5FBE829E" w:rsidR="000B1649" w:rsidRDefault="000B1649" w:rsidP="00B1643A">
      <w:pPr>
        <w:ind w:firstLine="0"/>
        <w:jc w:val="both"/>
      </w:pPr>
      <w:r>
        <w:rPr>
          <w:noProof/>
        </w:rPr>
        <w:lastRenderedPageBreak/>
        <w:drawing>
          <wp:inline distT="0" distB="0" distL="0" distR="0" wp14:anchorId="150A84D0" wp14:editId="2A241EFC">
            <wp:extent cx="5943600" cy="4899025"/>
            <wp:effectExtent l="0" t="0" r="0" b="0"/>
            <wp:docPr id="7" name="Picture 7" descr="C:\Users\Ravi\AppData\Local\Microsoft\Windows\INetCache\Content.MSO\EA2031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vi\AppData\Local\Microsoft\Windows\INetCache\Content.MSO\EA203153.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899025"/>
                    </a:xfrm>
                    <a:prstGeom prst="rect">
                      <a:avLst/>
                    </a:prstGeom>
                    <a:noFill/>
                    <a:ln>
                      <a:noFill/>
                    </a:ln>
                  </pic:spPr>
                </pic:pic>
              </a:graphicData>
            </a:graphic>
          </wp:inline>
        </w:drawing>
      </w:r>
    </w:p>
    <w:p w14:paraId="0C2F60CC" w14:textId="775268B4" w:rsidR="000B1649" w:rsidRDefault="000B1649" w:rsidP="00B1643A">
      <w:pPr>
        <w:ind w:firstLine="0"/>
        <w:jc w:val="both"/>
      </w:pPr>
      <w:r>
        <w:t xml:space="preserve">The above picture shows that fruits and vegetables are the most popular aisles. </w:t>
      </w:r>
    </w:p>
    <w:p w14:paraId="2F87B6CE" w14:textId="6B27A0EC" w:rsidR="000B1649" w:rsidRDefault="000B1649" w:rsidP="00B1643A">
      <w:pPr>
        <w:ind w:firstLine="0"/>
        <w:jc w:val="both"/>
      </w:pPr>
      <w:r>
        <w:t xml:space="preserve">Yet another interesting trend is revealed upon examining the graph of the re-order ratio (defined as </w:t>
      </w:r>
      <w:r w:rsidR="00C62EE4">
        <w:t>the proportion of reorders versus total orders for a specific product) plotted against the add-to-cart order.</w:t>
      </w:r>
    </w:p>
    <w:p w14:paraId="6A555EC4" w14:textId="7997D434" w:rsidR="00C62EE4" w:rsidRDefault="00C62EE4" w:rsidP="00B1643A">
      <w:pPr>
        <w:ind w:firstLine="0"/>
        <w:jc w:val="both"/>
      </w:pPr>
      <w:r>
        <w:rPr>
          <w:noProof/>
        </w:rPr>
        <w:lastRenderedPageBreak/>
        <w:drawing>
          <wp:inline distT="0" distB="0" distL="0" distR="0" wp14:anchorId="7C9BC500" wp14:editId="463EFDB5">
            <wp:extent cx="5943600" cy="4083685"/>
            <wp:effectExtent l="0" t="0" r="0" b="0"/>
            <wp:docPr id="8" name="Picture 8" descr="C:\Users\Ravi\AppData\Local\Microsoft\Windows\INetCache\Content.MSO\603BC9D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vi\AppData\Local\Microsoft\Windows\INetCache\Content.MSO\603BC9D9.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083685"/>
                    </a:xfrm>
                    <a:prstGeom prst="rect">
                      <a:avLst/>
                    </a:prstGeom>
                    <a:noFill/>
                    <a:ln>
                      <a:noFill/>
                    </a:ln>
                  </pic:spPr>
                </pic:pic>
              </a:graphicData>
            </a:graphic>
          </wp:inline>
        </w:drawing>
      </w:r>
    </w:p>
    <w:p w14:paraId="5BCAEDF3" w14:textId="77777777" w:rsidR="00C62EE4" w:rsidRDefault="00C62EE4" w:rsidP="00B1643A">
      <w:pPr>
        <w:ind w:firstLine="0"/>
        <w:jc w:val="both"/>
      </w:pPr>
      <w:r>
        <w:t xml:space="preserve">This graph shows that items which are added first to the cart are also the ones with higher re-order ratios. </w:t>
      </w:r>
    </w:p>
    <w:p w14:paraId="064A2C4F" w14:textId="77777777" w:rsidR="00C62EE4" w:rsidRDefault="00C62EE4" w:rsidP="00B1643A">
      <w:pPr>
        <w:ind w:firstLine="0"/>
        <w:jc w:val="both"/>
      </w:pPr>
    </w:p>
    <w:p w14:paraId="20712428" w14:textId="77777777" w:rsidR="00C62EE4" w:rsidRDefault="00C62EE4" w:rsidP="00B1643A">
      <w:pPr>
        <w:ind w:firstLine="0"/>
        <w:jc w:val="both"/>
      </w:pPr>
    </w:p>
    <w:p w14:paraId="1692AB09" w14:textId="77777777" w:rsidR="00C62EE4" w:rsidRDefault="00C62EE4" w:rsidP="00B1643A">
      <w:pPr>
        <w:ind w:firstLine="0"/>
        <w:jc w:val="both"/>
      </w:pPr>
    </w:p>
    <w:p w14:paraId="1D057DF5" w14:textId="77777777" w:rsidR="00C62EE4" w:rsidRDefault="00C62EE4" w:rsidP="00B1643A">
      <w:pPr>
        <w:ind w:firstLine="0"/>
        <w:jc w:val="both"/>
      </w:pPr>
    </w:p>
    <w:p w14:paraId="6B1C2AB7" w14:textId="77777777" w:rsidR="00C62EE4" w:rsidRDefault="00C62EE4" w:rsidP="00B1643A">
      <w:pPr>
        <w:ind w:firstLine="0"/>
        <w:jc w:val="both"/>
      </w:pPr>
    </w:p>
    <w:p w14:paraId="31BB4FCF" w14:textId="77777777" w:rsidR="00C62EE4" w:rsidRDefault="00C62EE4" w:rsidP="00B1643A">
      <w:pPr>
        <w:ind w:firstLine="0"/>
        <w:jc w:val="both"/>
      </w:pPr>
    </w:p>
    <w:p w14:paraId="3EE4B033" w14:textId="77777777" w:rsidR="00C62EE4" w:rsidRDefault="00C62EE4" w:rsidP="00B1643A">
      <w:pPr>
        <w:ind w:firstLine="0"/>
        <w:jc w:val="both"/>
      </w:pPr>
    </w:p>
    <w:p w14:paraId="0351A2BD" w14:textId="77777777" w:rsidR="00C62EE4" w:rsidRDefault="00C62EE4" w:rsidP="00B1643A">
      <w:pPr>
        <w:ind w:firstLine="0"/>
        <w:jc w:val="both"/>
      </w:pPr>
    </w:p>
    <w:p w14:paraId="4DF6EBBC" w14:textId="77777777" w:rsidR="00C62EE4" w:rsidRDefault="00C62EE4" w:rsidP="00B1643A">
      <w:pPr>
        <w:ind w:firstLine="0"/>
        <w:jc w:val="both"/>
      </w:pPr>
    </w:p>
    <w:p w14:paraId="278FD81C" w14:textId="77777777" w:rsidR="00636333" w:rsidRDefault="00636333" w:rsidP="00B1643A">
      <w:pPr>
        <w:ind w:firstLine="0"/>
        <w:jc w:val="both"/>
      </w:pPr>
    </w:p>
    <w:p w14:paraId="748CEFEB" w14:textId="1A61450C" w:rsidR="00636333" w:rsidRDefault="00636333" w:rsidP="00636333">
      <w:pPr>
        <w:pStyle w:val="Heading2"/>
        <w:jc w:val="center"/>
      </w:pPr>
      <w:r>
        <w:t>Reorder Variable</w:t>
      </w:r>
      <w:r w:rsidR="00C97207">
        <w:t xml:space="preserve"> (EDA)</w:t>
      </w:r>
    </w:p>
    <w:p w14:paraId="2A82BCAD" w14:textId="77777777" w:rsidR="00636333" w:rsidRDefault="00636333" w:rsidP="00B1643A">
      <w:pPr>
        <w:ind w:firstLine="0"/>
        <w:jc w:val="both"/>
      </w:pPr>
    </w:p>
    <w:p w14:paraId="50B4CBB8" w14:textId="0D91B96A" w:rsidR="00C62EE4" w:rsidRDefault="00C62EE4" w:rsidP="00636333">
      <w:pPr>
        <w:jc w:val="both"/>
      </w:pPr>
      <w:r>
        <w:t xml:space="preserve">Having conducted this general investigation of the data, let us now focus on the variable of interest (which we </w:t>
      </w:r>
      <w:proofErr w:type="gramStart"/>
      <w:r>
        <w:t>have to</w:t>
      </w:r>
      <w:proofErr w:type="gramEnd"/>
      <w:r>
        <w:t xml:space="preserve"> predict): the reorder variable. </w:t>
      </w:r>
    </w:p>
    <w:p w14:paraId="04D556FB" w14:textId="6B6491C4" w:rsidR="008A39D1" w:rsidRDefault="008A39D1" w:rsidP="00B1643A">
      <w:pPr>
        <w:ind w:firstLine="0"/>
        <w:jc w:val="both"/>
      </w:pPr>
      <w:r>
        <w:t xml:space="preserve">Let us look at which are the top re-ordered items. </w:t>
      </w:r>
    </w:p>
    <w:p w14:paraId="0C38F688" w14:textId="611710BF" w:rsidR="008A39D1" w:rsidRDefault="008A39D1" w:rsidP="00B1643A">
      <w:pPr>
        <w:ind w:firstLine="0"/>
        <w:jc w:val="both"/>
      </w:pPr>
      <w:r>
        <w:rPr>
          <w:noProof/>
        </w:rPr>
        <w:drawing>
          <wp:inline distT="0" distB="0" distL="0" distR="0" wp14:anchorId="017146D9" wp14:editId="1939FFCD">
            <wp:extent cx="5943600" cy="5092700"/>
            <wp:effectExtent l="0" t="0" r="0" b="0"/>
            <wp:docPr id="10" name="Picture 10" descr="C:\Users\Ravi\AppData\Local\Microsoft\Windows\INetCache\Content.MSO\442BF0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vi\AppData\Local\Microsoft\Windows\INetCache\Content.MSO\442BF035.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092700"/>
                    </a:xfrm>
                    <a:prstGeom prst="rect">
                      <a:avLst/>
                    </a:prstGeom>
                    <a:noFill/>
                    <a:ln>
                      <a:noFill/>
                    </a:ln>
                  </pic:spPr>
                </pic:pic>
              </a:graphicData>
            </a:graphic>
          </wp:inline>
        </w:drawing>
      </w:r>
    </w:p>
    <w:p w14:paraId="4CEA4ED8" w14:textId="702B5DDC" w:rsidR="008A39D1" w:rsidRDefault="008A39D1" w:rsidP="00B1643A">
      <w:pPr>
        <w:ind w:firstLine="0"/>
        <w:jc w:val="both"/>
      </w:pPr>
      <w:r>
        <w:t xml:space="preserve">The above plot shows that the most popular items are also the ones with high re-order ratios which makes intuitive sense. </w:t>
      </w:r>
    </w:p>
    <w:p w14:paraId="4ABCA8C6" w14:textId="4CD2410D" w:rsidR="008A39D1" w:rsidRDefault="008A39D1" w:rsidP="00B1643A">
      <w:pPr>
        <w:ind w:firstLine="0"/>
        <w:jc w:val="both"/>
      </w:pPr>
      <w:r>
        <w:lastRenderedPageBreak/>
        <w:t xml:space="preserve">Now let us look at a bar plot of the probability of re-ordering versus days since prior order. </w:t>
      </w:r>
    </w:p>
    <w:p w14:paraId="391662E5" w14:textId="307DD96F" w:rsidR="008A39D1" w:rsidRDefault="008A39D1" w:rsidP="00B1643A">
      <w:pPr>
        <w:ind w:firstLine="0"/>
        <w:jc w:val="both"/>
      </w:pPr>
      <w:r>
        <w:rPr>
          <w:noProof/>
        </w:rPr>
        <w:drawing>
          <wp:inline distT="0" distB="0" distL="0" distR="0" wp14:anchorId="4C266F21" wp14:editId="196AC7C0">
            <wp:extent cx="5943600" cy="3954145"/>
            <wp:effectExtent l="0" t="0" r="0" b="8255"/>
            <wp:docPr id="11" name="Picture 11" descr="C:\Users\Ravi\AppData\Local\Microsoft\Windows\INetCache\Content.MSO\1A0605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vi\AppData\Local\Microsoft\Windows\INetCache\Content.MSO\1A06050B.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54145"/>
                    </a:xfrm>
                    <a:prstGeom prst="rect">
                      <a:avLst/>
                    </a:prstGeom>
                    <a:noFill/>
                    <a:ln>
                      <a:noFill/>
                    </a:ln>
                  </pic:spPr>
                </pic:pic>
              </a:graphicData>
            </a:graphic>
          </wp:inline>
        </w:drawing>
      </w:r>
    </w:p>
    <w:p w14:paraId="670B3224" w14:textId="77777777" w:rsidR="008A39D1" w:rsidRDefault="008A39D1" w:rsidP="00B1643A">
      <w:pPr>
        <w:ind w:firstLine="0"/>
        <w:jc w:val="both"/>
      </w:pPr>
    </w:p>
    <w:p w14:paraId="4FE44273" w14:textId="3BE0370E" w:rsidR="00C62EE4" w:rsidRDefault="00C62EE4" w:rsidP="00B1643A">
      <w:pPr>
        <w:ind w:firstLine="0"/>
        <w:jc w:val="both"/>
      </w:pPr>
      <w:r>
        <w:t xml:space="preserve">Let us look </w:t>
      </w:r>
      <w:r w:rsidR="008A39D1">
        <w:t xml:space="preserve">if the ratio of reordered items and total ordered items varies according </w:t>
      </w:r>
      <w:proofErr w:type="gramStart"/>
      <w:r w:rsidR="008A39D1">
        <w:t>to day</w:t>
      </w:r>
      <w:proofErr w:type="gramEnd"/>
      <w:r w:rsidR="008A39D1">
        <w:t xml:space="preserve"> of the week. </w:t>
      </w:r>
    </w:p>
    <w:p w14:paraId="6C190DC3" w14:textId="33C930ED" w:rsidR="00C62EE4" w:rsidRDefault="00C62EE4" w:rsidP="00B1643A">
      <w:pPr>
        <w:ind w:firstLine="0"/>
        <w:jc w:val="both"/>
      </w:pPr>
      <w:r>
        <w:rPr>
          <w:noProof/>
        </w:rPr>
        <w:lastRenderedPageBreak/>
        <w:drawing>
          <wp:inline distT="0" distB="0" distL="0" distR="0" wp14:anchorId="1549DE3C" wp14:editId="30417438">
            <wp:extent cx="5943600" cy="4059555"/>
            <wp:effectExtent l="0" t="0" r="0" b="0"/>
            <wp:docPr id="9" name="Picture 9" descr="C:\Users\Ravi\AppData\Local\Microsoft\Windows\INetCache\Content.MSO\AA93A2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vi\AppData\Local\Microsoft\Windows\INetCache\Content.MSO\AA93A24F.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059555"/>
                    </a:xfrm>
                    <a:prstGeom prst="rect">
                      <a:avLst/>
                    </a:prstGeom>
                    <a:noFill/>
                    <a:ln>
                      <a:noFill/>
                    </a:ln>
                  </pic:spPr>
                </pic:pic>
              </a:graphicData>
            </a:graphic>
          </wp:inline>
        </w:drawing>
      </w:r>
    </w:p>
    <w:p w14:paraId="50DD0819" w14:textId="2A21896E" w:rsidR="008A39D1" w:rsidRDefault="008A39D1" w:rsidP="00B1643A">
      <w:pPr>
        <w:ind w:firstLine="0"/>
        <w:jc w:val="both"/>
      </w:pPr>
      <w:r>
        <w:t xml:space="preserve">The bar plot above shows that there is no real variation in the re-order ratio with the day of the week. This suggests that the same items are re-ordered by </w:t>
      </w:r>
      <w:proofErr w:type="gramStart"/>
      <w:r>
        <w:t>customers  (</w:t>
      </w:r>
      <w:proofErr w:type="gramEnd"/>
      <w:r>
        <w:t xml:space="preserve">albeit in different quantities) on different days of the week. </w:t>
      </w:r>
    </w:p>
    <w:p w14:paraId="2EA3E083" w14:textId="77777777" w:rsidR="00636333" w:rsidRDefault="00636333">
      <w:pPr>
        <w:pStyle w:val="NoSpacing"/>
      </w:pPr>
    </w:p>
    <w:p w14:paraId="7E9691E9" w14:textId="77777777" w:rsidR="00636333" w:rsidRDefault="00636333">
      <w:pPr>
        <w:pStyle w:val="NoSpacing"/>
      </w:pPr>
    </w:p>
    <w:p w14:paraId="56006148" w14:textId="77777777" w:rsidR="00636333" w:rsidRDefault="00636333">
      <w:pPr>
        <w:pStyle w:val="NoSpacing"/>
      </w:pPr>
    </w:p>
    <w:p w14:paraId="258D7E26" w14:textId="77777777" w:rsidR="00636333" w:rsidRDefault="00636333">
      <w:pPr>
        <w:pStyle w:val="NoSpacing"/>
      </w:pPr>
    </w:p>
    <w:p w14:paraId="2573FAAF" w14:textId="77777777" w:rsidR="00636333" w:rsidRDefault="00636333">
      <w:pPr>
        <w:pStyle w:val="NoSpacing"/>
      </w:pPr>
    </w:p>
    <w:p w14:paraId="5112B894" w14:textId="77777777" w:rsidR="00636333" w:rsidRDefault="00636333">
      <w:pPr>
        <w:pStyle w:val="NoSpacing"/>
      </w:pPr>
    </w:p>
    <w:p w14:paraId="6C078841" w14:textId="77777777" w:rsidR="00636333" w:rsidRDefault="00636333">
      <w:pPr>
        <w:pStyle w:val="NoSpacing"/>
      </w:pPr>
    </w:p>
    <w:p w14:paraId="285EFC3F" w14:textId="77777777" w:rsidR="00636333" w:rsidRDefault="00636333">
      <w:pPr>
        <w:pStyle w:val="NoSpacing"/>
      </w:pPr>
    </w:p>
    <w:p w14:paraId="328FB32A" w14:textId="78030EE2" w:rsidR="00E81978" w:rsidRDefault="00636333">
      <w:pPr>
        <w:pStyle w:val="NoSpacing"/>
      </w:pPr>
      <w:r>
        <w:lastRenderedPageBreak/>
        <w:t>Now let us examine the top re-ordered products by volume.</w:t>
      </w:r>
    </w:p>
    <w:p w14:paraId="2F2AB51A" w14:textId="5EFFD85F" w:rsidR="00636333" w:rsidRDefault="00636333">
      <w:pPr>
        <w:pStyle w:val="NoSpacing"/>
      </w:pPr>
      <w:r>
        <w:rPr>
          <w:noProof/>
        </w:rPr>
        <w:drawing>
          <wp:inline distT="0" distB="0" distL="0" distR="0" wp14:anchorId="44770545" wp14:editId="52B5C858">
            <wp:extent cx="5943600" cy="5092700"/>
            <wp:effectExtent l="0" t="0" r="0" b="0"/>
            <wp:docPr id="1" name="Picture 1" descr="C:\Users\Ravi\AppData\Local\Microsoft\Windows\INetCache\Content.MSO\23F76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AppData\Local\Microsoft\Windows\INetCache\Content.MSO\23F7678.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092700"/>
                    </a:xfrm>
                    <a:prstGeom prst="rect">
                      <a:avLst/>
                    </a:prstGeom>
                    <a:noFill/>
                    <a:ln>
                      <a:noFill/>
                    </a:ln>
                  </pic:spPr>
                </pic:pic>
              </a:graphicData>
            </a:graphic>
          </wp:inline>
        </w:drawing>
      </w:r>
    </w:p>
    <w:p w14:paraId="181CAC66" w14:textId="3149ED7D" w:rsidR="00636333" w:rsidRDefault="00636333">
      <w:pPr>
        <w:pStyle w:val="NoSpacing"/>
      </w:pPr>
      <w:r>
        <w:t xml:space="preserve">Not surprisingly, the top re-ordered products by volume are the same as the top 10 most popular products which we had plotted earlier. </w:t>
      </w:r>
    </w:p>
    <w:p w14:paraId="715FD65C" w14:textId="77777777" w:rsidR="00636333" w:rsidRDefault="00636333">
      <w:pPr>
        <w:pStyle w:val="NoSpacing"/>
      </w:pPr>
    </w:p>
    <w:p w14:paraId="5C96DB02" w14:textId="77777777" w:rsidR="00636333" w:rsidRDefault="00636333">
      <w:pPr>
        <w:pStyle w:val="NoSpacing"/>
      </w:pPr>
    </w:p>
    <w:p w14:paraId="5D2C4520" w14:textId="77777777" w:rsidR="00636333" w:rsidRDefault="00636333">
      <w:pPr>
        <w:pStyle w:val="NoSpacing"/>
      </w:pPr>
    </w:p>
    <w:p w14:paraId="640E7E7E" w14:textId="77777777" w:rsidR="00636333" w:rsidRDefault="00636333">
      <w:pPr>
        <w:pStyle w:val="NoSpacing"/>
      </w:pPr>
    </w:p>
    <w:p w14:paraId="704FD025" w14:textId="77777777" w:rsidR="00636333" w:rsidRDefault="00636333">
      <w:pPr>
        <w:pStyle w:val="NoSpacing"/>
      </w:pPr>
    </w:p>
    <w:p w14:paraId="7C289B37" w14:textId="1B1784D6" w:rsidR="00636333" w:rsidRDefault="00636333">
      <w:pPr>
        <w:pStyle w:val="NoSpacing"/>
      </w:pPr>
      <w:r>
        <w:lastRenderedPageBreak/>
        <w:t>Now let us look at the probability of reordering plotted against days since prior order.</w:t>
      </w:r>
    </w:p>
    <w:p w14:paraId="6D9A36F1" w14:textId="40F10371" w:rsidR="00636333" w:rsidRDefault="00636333">
      <w:pPr>
        <w:pStyle w:val="NoSpacing"/>
      </w:pPr>
      <w:r>
        <w:rPr>
          <w:noProof/>
        </w:rPr>
        <w:drawing>
          <wp:inline distT="0" distB="0" distL="0" distR="0" wp14:anchorId="405C7000" wp14:editId="461BEFE4">
            <wp:extent cx="5943600" cy="3954145"/>
            <wp:effectExtent l="0" t="0" r="0" b="8255"/>
            <wp:docPr id="12" name="Picture 12" descr="C:\Users\Ravi\AppData\Local\Microsoft\Windows\INetCache\Content.MSO\FCD1BB4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vi\AppData\Local\Microsoft\Windows\INetCache\Content.MSO\FCD1BB46.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54145"/>
                    </a:xfrm>
                    <a:prstGeom prst="rect">
                      <a:avLst/>
                    </a:prstGeom>
                    <a:noFill/>
                    <a:ln>
                      <a:noFill/>
                    </a:ln>
                  </pic:spPr>
                </pic:pic>
              </a:graphicData>
            </a:graphic>
          </wp:inline>
        </w:drawing>
      </w:r>
    </w:p>
    <w:p w14:paraId="791DE462" w14:textId="17942144" w:rsidR="00636333" w:rsidRDefault="00636333" w:rsidP="00636333">
      <w:pPr>
        <w:pStyle w:val="NoSpacing"/>
        <w:ind w:firstLine="720"/>
      </w:pPr>
      <w:r w:rsidRPr="00636333">
        <w:t xml:space="preserve">It seems that if somebody orders again on the same day, it is more likely than not that they are reordering the same product. Maybe because they ordered less? It will be interesting to see what kind of products are reordered on the same day. Again, there are smaller peaks at 7, </w:t>
      </w:r>
      <w:proofErr w:type="gramStart"/>
      <w:r w:rsidRPr="00636333">
        <w:t>14 ,</w:t>
      </w:r>
      <w:proofErr w:type="gramEnd"/>
      <w:r w:rsidRPr="00636333">
        <w:t xml:space="preserve"> 21 and 28 days. At 30 there is a reasonably big drop which indicates that items which are ordered less frequently (more than or equal to 30 days between orders) have less probability of being reordered because customers may want some of these products rarely.</w:t>
      </w:r>
    </w:p>
    <w:p w14:paraId="44E96879" w14:textId="77777777" w:rsidR="00C97207" w:rsidRDefault="00C97207" w:rsidP="00636333">
      <w:pPr>
        <w:pStyle w:val="NoSpacing"/>
        <w:ind w:firstLine="720"/>
      </w:pPr>
    </w:p>
    <w:p w14:paraId="15098BA7" w14:textId="77777777" w:rsidR="00C97207" w:rsidRDefault="00C97207" w:rsidP="00636333">
      <w:pPr>
        <w:pStyle w:val="NoSpacing"/>
        <w:ind w:firstLine="720"/>
      </w:pPr>
    </w:p>
    <w:p w14:paraId="58EA164F" w14:textId="77777777" w:rsidR="00C97207" w:rsidRDefault="00C97207" w:rsidP="00636333">
      <w:pPr>
        <w:pStyle w:val="NoSpacing"/>
        <w:ind w:firstLine="720"/>
      </w:pPr>
    </w:p>
    <w:p w14:paraId="28A49CEB" w14:textId="77777777" w:rsidR="00C97207" w:rsidRDefault="00C97207" w:rsidP="00636333">
      <w:pPr>
        <w:pStyle w:val="NoSpacing"/>
        <w:ind w:firstLine="720"/>
      </w:pPr>
    </w:p>
    <w:p w14:paraId="28CCF1BD" w14:textId="2766AA6B" w:rsidR="00636333" w:rsidRDefault="00636333" w:rsidP="00636333">
      <w:pPr>
        <w:pStyle w:val="NoSpacing"/>
        <w:ind w:firstLine="720"/>
      </w:pPr>
      <w:r>
        <w:lastRenderedPageBreak/>
        <w:t xml:space="preserve">Finally, let us look </w:t>
      </w:r>
      <w:r w:rsidR="00C97207">
        <w:t>at the probability of a product being re-ordered versus the total times a product is purchased.</w:t>
      </w:r>
    </w:p>
    <w:p w14:paraId="02D122A3" w14:textId="4E24B93D" w:rsidR="00C97207" w:rsidRDefault="00C97207" w:rsidP="00C97207">
      <w:pPr>
        <w:pStyle w:val="NoSpacing"/>
        <w:ind w:firstLine="720"/>
        <w:jc w:val="center"/>
      </w:pPr>
      <w:r>
        <w:rPr>
          <w:noProof/>
        </w:rPr>
        <w:drawing>
          <wp:inline distT="0" distB="0" distL="0" distR="0" wp14:anchorId="2D333ABC" wp14:editId="619D24F1">
            <wp:extent cx="5943600" cy="3986530"/>
            <wp:effectExtent l="0" t="0" r="0" b="0"/>
            <wp:docPr id="13" name="Picture 13" descr="C:\Users\Ravi\AppData\Local\Microsoft\Windows\INetCache\Content.MSO\872B2F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vi\AppData\Local\Microsoft\Windows\INetCache\Content.MSO\872B2F44.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986530"/>
                    </a:xfrm>
                    <a:prstGeom prst="rect">
                      <a:avLst/>
                    </a:prstGeom>
                    <a:noFill/>
                    <a:ln>
                      <a:noFill/>
                    </a:ln>
                  </pic:spPr>
                </pic:pic>
              </a:graphicData>
            </a:graphic>
          </wp:inline>
        </w:drawing>
      </w:r>
    </w:p>
    <w:p w14:paraId="71E33924" w14:textId="40C66450" w:rsidR="00C97207" w:rsidRDefault="00C97207" w:rsidP="00C97207">
      <w:pPr>
        <w:pStyle w:val="NoSpacing"/>
        <w:ind w:firstLine="720"/>
        <w:jc w:val="both"/>
      </w:pPr>
      <w:r w:rsidRPr="00C97207">
        <w:t xml:space="preserve">We can see that items which have been ordered lower number of times have probability of reordering </w:t>
      </w:r>
      <w:proofErr w:type="gramStart"/>
      <w:r w:rsidRPr="00C97207">
        <w:t>all across</w:t>
      </w:r>
      <w:proofErr w:type="gramEnd"/>
      <w:r w:rsidRPr="00C97207">
        <w:t xml:space="preserve"> the spectrum. On the other hand, items which are ordered a lot have higher probability of being reordered (which makes sense).</w:t>
      </w:r>
    </w:p>
    <w:p w14:paraId="160331A6" w14:textId="139465F4" w:rsidR="00C97207" w:rsidRDefault="00C97207" w:rsidP="00C97207">
      <w:pPr>
        <w:pStyle w:val="NoSpacing"/>
        <w:ind w:firstLine="720"/>
        <w:jc w:val="both"/>
      </w:pPr>
    </w:p>
    <w:p w14:paraId="3F180168" w14:textId="16FABC5D" w:rsidR="00C97207" w:rsidRDefault="00C97207" w:rsidP="00C97207">
      <w:pPr>
        <w:pStyle w:val="NoSpacing"/>
        <w:ind w:firstLine="720"/>
        <w:jc w:val="both"/>
      </w:pPr>
    </w:p>
    <w:p w14:paraId="2C18FD80" w14:textId="55C1D670" w:rsidR="00C97207" w:rsidRDefault="00C97207" w:rsidP="00C97207">
      <w:pPr>
        <w:pStyle w:val="NoSpacing"/>
        <w:ind w:firstLine="720"/>
        <w:jc w:val="both"/>
      </w:pPr>
    </w:p>
    <w:p w14:paraId="084C76B6" w14:textId="7872C66E" w:rsidR="00C97207" w:rsidRDefault="00C97207" w:rsidP="00C97207">
      <w:pPr>
        <w:pStyle w:val="NoSpacing"/>
        <w:ind w:firstLine="720"/>
        <w:jc w:val="both"/>
      </w:pPr>
    </w:p>
    <w:p w14:paraId="66337181" w14:textId="5E965254" w:rsidR="00C97207" w:rsidRDefault="00C97207" w:rsidP="00C97207">
      <w:pPr>
        <w:pStyle w:val="NoSpacing"/>
        <w:ind w:firstLine="720"/>
        <w:jc w:val="both"/>
      </w:pPr>
    </w:p>
    <w:p w14:paraId="47E15302" w14:textId="77777777" w:rsidR="00C97207" w:rsidRDefault="00C97207" w:rsidP="00C97207">
      <w:pPr>
        <w:pStyle w:val="NoSpacing"/>
        <w:ind w:firstLine="720"/>
        <w:jc w:val="both"/>
      </w:pPr>
    </w:p>
    <w:p w14:paraId="1AB48FB9" w14:textId="0C0F4493" w:rsidR="00C97207" w:rsidRDefault="00C97207" w:rsidP="00C97207">
      <w:pPr>
        <w:pStyle w:val="Heading2"/>
        <w:jc w:val="center"/>
      </w:pPr>
      <w:r>
        <w:lastRenderedPageBreak/>
        <w:t xml:space="preserve">Investigating Correlations between Features Present in the Dataset </w:t>
      </w:r>
    </w:p>
    <w:p w14:paraId="2C56614B" w14:textId="77777777" w:rsidR="00DE77AA" w:rsidRDefault="00C97207" w:rsidP="00AC312F">
      <w:pPr>
        <w:jc w:val="both"/>
        <w:rPr>
          <w:kern w:val="0"/>
        </w:rPr>
      </w:pPr>
      <w:r>
        <w:rPr>
          <w:kern w:val="0"/>
        </w:rPr>
        <w:t>The “</w:t>
      </w:r>
      <w:proofErr w:type="spellStart"/>
      <w:r>
        <w:rPr>
          <w:kern w:val="0"/>
        </w:rPr>
        <w:t>add_to_cart_order</w:t>
      </w:r>
      <w:proofErr w:type="spellEnd"/>
      <w:r>
        <w:rPr>
          <w:kern w:val="0"/>
        </w:rPr>
        <w:t>” is an interesting feature of the dataset provided to us. The “</w:t>
      </w:r>
      <w:proofErr w:type="spellStart"/>
      <w:r>
        <w:rPr>
          <w:kern w:val="0"/>
        </w:rPr>
        <w:t>add_to_cart_order</w:t>
      </w:r>
      <w:proofErr w:type="spellEnd"/>
      <w:r>
        <w:rPr>
          <w:kern w:val="0"/>
        </w:rPr>
        <w:t xml:space="preserve">” of a product for a </w:t>
      </w:r>
      <w:proofErr w:type="gramStart"/>
      <w:r>
        <w:rPr>
          <w:kern w:val="0"/>
        </w:rPr>
        <w:t>particular order</w:t>
      </w:r>
      <w:proofErr w:type="gramEnd"/>
      <w:r>
        <w:rPr>
          <w:kern w:val="0"/>
        </w:rPr>
        <w:t xml:space="preserve"> is the position at which </w:t>
      </w:r>
      <w:r w:rsidR="007D3620">
        <w:rPr>
          <w:kern w:val="0"/>
        </w:rPr>
        <w:t>that</w:t>
      </w:r>
      <w:r>
        <w:rPr>
          <w:kern w:val="0"/>
        </w:rPr>
        <w:t xml:space="preserve"> </w:t>
      </w:r>
      <w:r w:rsidR="007D3620">
        <w:rPr>
          <w:kern w:val="0"/>
        </w:rPr>
        <w:t xml:space="preserve">product is added to the cart. It is noteworthy that unlike a physical store where a grocery shopper is likely to add produce or fruit to the cart earlier than say dairy (because of the physical location of these items in a grocery store), when it comes to an Instacart customer adding items to the cart, the physical location of items in the store does not matter. It may be assumed that popular products which are ordered regularly also get added to the cart earlier than items which are not very popular and are added to carts as an after-thought. On the other hand, there may be products which </w:t>
      </w:r>
      <w:r w:rsidR="00DE77AA">
        <w:rPr>
          <w:kern w:val="0"/>
        </w:rPr>
        <w:t xml:space="preserve">are not ordered regularly and are not uniformly popular products but are ordered by </w:t>
      </w:r>
      <w:proofErr w:type="gramStart"/>
      <w:r w:rsidR="00DE77AA">
        <w:rPr>
          <w:kern w:val="0"/>
        </w:rPr>
        <w:t>a  niche</w:t>
      </w:r>
      <w:proofErr w:type="gramEnd"/>
      <w:r w:rsidR="00DE77AA">
        <w:rPr>
          <w:kern w:val="0"/>
        </w:rPr>
        <w:t xml:space="preserve"> set of customers and are inherently more “urgent” in nature. Products such as baby diapers or formula come to mind which may only be ordered by new parents and may not be </w:t>
      </w:r>
      <w:proofErr w:type="gramStart"/>
      <w:r w:rsidR="00DE77AA">
        <w:rPr>
          <w:kern w:val="0"/>
        </w:rPr>
        <w:t>ordered  regularly</w:t>
      </w:r>
      <w:proofErr w:type="gramEnd"/>
      <w:r w:rsidR="00DE77AA">
        <w:rPr>
          <w:kern w:val="0"/>
        </w:rPr>
        <w:t xml:space="preserve"> but when they are ordered, they are added to the cart early enough because these products are on the customers’ top of mind. </w:t>
      </w:r>
    </w:p>
    <w:p w14:paraId="5242D10D" w14:textId="0ECA2688" w:rsidR="00092E60" w:rsidRDefault="00DE77AA" w:rsidP="00AC312F">
      <w:pPr>
        <w:jc w:val="both"/>
        <w:rPr>
          <w:kern w:val="0"/>
        </w:rPr>
      </w:pPr>
      <w:r>
        <w:rPr>
          <w:kern w:val="0"/>
        </w:rPr>
        <w:t xml:space="preserve">In order to capture this feature, I created a feature which scales directly with the total times a product has been purchased across all </w:t>
      </w:r>
      <w:proofErr w:type="gramStart"/>
      <w:r>
        <w:rPr>
          <w:kern w:val="0"/>
        </w:rPr>
        <w:t>customers</w:t>
      </w:r>
      <w:proofErr w:type="gramEnd"/>
      <w:r>
        <w:rPr>
          <w:kern w:val="0"/>
        </w:rPr>
        <w:t xml:space="preserve"> but which scales inversely with the number of unique customers. This ensures that niche products which are popular with those set of customers are weighed more. I also scaled this feature further by multiplying it with the average days since prior order of this product. </w:t>
      </w:r>
      <w:proofErr w:type="gramStart"/>
      <w:r w:rsidR="00092E60">
        <w:rPr>
          <w:kern w:val="0"/>
        </w:rPr>
        <w:t>Therefore</w:t>
      </w:r>
      <w:proofErr w:type="gramEnd"/>
      <w:r>
        <w:rPr>
          <w:kern w:val="0"/>
        </w:rPr>
        <w:t xml:space="preserve"> products which are ordered more infrequently have higher weight assigned to them.  </w:t>
      </w:r>
      <w:r w:rsidR="00092E60">
        <w:rPr>
          <w:kern w:val="0"/>
        </w:rPr>
        <w:t xml:space="preserve">The formula for this so-called niche-factor is shown below. </w:t>
      </w:r>
    </w:p>
    <w:p w14:paraId="1B445513" w14:textId="5393D1B1" w:rsidR="00092E60" w:rsidRDefault="00092E60" w:rsidP="00C97207">
      <w:pPr>
        <w:rPr>
          <w:kern w:val="0"/>
        </w:rPr>
      </w:pPr>
      <w:r w:rsidRPr="00092E60">
        <w:rPr>
          <w:kern w:val="0"/>
        </w:rPr>
        <w:t>order_avg_aco_buys["</w:t>
      </w:r>
      <w:r>
        <w:rPr>
          <w:kern w:val="0"/>
        </w:rPr>
        <w:t>niche_</w:t>
      </w:r>
      <w:r w:rsidRPr="00092E60">
        <w:rPr>
          <w:kern w:val="0"/>
        </w:rPr>
        <w:t>factor"]=(order_avg_aco_buys["user_prod_purchases"]/order_avg_aco_buys["unique_users"])*order_avg_aco_buys["days_since_prior_order"]</w:t>
      </w:r>
    </w:p>
    <w:p w14:paraId="22F553A6" w14:textId="7EB933C6" w:rsidR="00C97207" w:rsidRPr="00C97207" w:rsidRDefault="00DE77AA" w:rsidP="00AC312F">
      <w:pPr>
        <w:jc w:val="both"/>
        <w:rPr>
          <w:kern w:val="0"/>
        </w:rPr>
      </w:pPr>
      <w:r>
        <w:rPr>
          <w:kern w:val="0"/>
        </w:rPr>
        <w:lastRenderedPageBreak/>
        <w:t xml:space="preserve"> </w:t>
      </w:r>
      <w:r w:rsidR="00092E60">
        <w:rPr>
          <w:kern w:val="0"/>
        </w:rPr>
        <w:t xml:space="preserve">Upon taking the Pearson correlation coefficient of the above </w:t>
      </w:r>
      <w:proofErr w:type="gramStart"/>
      <w:r w:rsidR="00092E60">
        <w:rPr>
          <w:kern w:val="0"/>
        </w:rPr>
        <w:t>product based</w:t>
      </w:r>
      <w:proofErr w:type="gramEnd"/>
      <w:r w:rsidR="00092E60">
        <w:rPr>
          <w:kern w:val="0"/>
        </w:rPr>
        <w:t xml:space="preserve"> feature with the average add to cart order of a product, we obtain a correlation of ~ -0.67 which hints at a moderately strong negative correlation. This means that the higher this “</w:t>
      </w:r>
      <w:proofErr w:type="spellStart"/>
      <w:r w:rsidR="00092E60">
        <w:rPr>
          <w:kern w:val="0"/>
        </w:rPr>
        <w:t>niche_factor</w:t>
      </w:r>
      <w:proofErr w:type="spellEnd"/>
      <w:r w:rsidR="00092E60">
        <w:rPr>
          <w:kern w:val="0"/>
        </w:rPr>
        <w:t>” the lower the average add to cart order for the product (or that the sooner the item is added to the cart). It also turns out that the item with the highest “</w:t>
      </w:r>
      <w:proofErr w:type="spellStart"/>
      <w:r w:rsidR="00092E60">
        <w:rPr>
          <w:kern w:val="0"/>
        </w:rPr>
        <w:t>niche_factor</w:t>
      </w:r>
      <w:proofErr w:type="spellEnd"/>
      <w:r w:rsidR="00092E60">
        <w:rPr>
          <w:kern w:val="0"/>
        </w:rPr>
        <w:t xml:space="preserve">” (low fat organic milk) is also the item with the third lowest “average add to cart order”. While this item is neither </w:t>
      </w:r>
      <w:r w:rsidR="00AC312F">
        <w:rPr>
          <w:kern w:val="0"/>
        </w:rPr>
        <w:t xml:space="preserve">the most popular (8438 total purchases by only 1398 unique users) and is not so frequently ordered (with an average frequency of around 14 days), it has the highest niche-factor </w:t>
      </w:r>
      <w:proofErr w:type="gramStart"/>
      <w:r w:rsidR="00AC312F">
        <w:rPr>
          <w:kern w:val="0"/>
        </w:rPr>
        <w:t>and also</w:t>
      </w:r>
      <w:proofErr w:type="gramEnd"/>
      <w:r w:rsidR="00AC312F">
        <w:rPr>
          <w:kern w:val="0"/>
        </w:rPr>
        <w:t xml:space="preserve"> a very low average add to cart order. </w:t>
      </w:r>
    </w:p>
    <w:p w14:paraId="420FA075" w14:textId="14AC2260" w:rsidR="00E81978" w:rsidRDefault="00E81978"/>
    <w:p w14:paraId="2AAF88DB" w14:textId="3BA66114" w:rsidR="00AC312F" w:rsidRDefault="00AC312F">
      <w:r>
        <w:t xml:space="preserve">The </w:t>
      </w:r>
      <w:proofErr w:type="spellStart"/>
      <w:r>
        <w:t>ipython</w:t>
      </w:r>
      <w:proofErr w:type="spellEnd"/>
      <w:r>
        <w:t xml:space="preserve"> notebook with the above analysis can be found below</w:t>
      </w:r>
    </w:p>
    <w:p w14:paraId="78E70E9C" w14:textId="222D95E3" w:rsidR="00AC312F" w:rsidRDefault="00AC312F">
      <w:hyperlink r:id="rId20" w:history="1">
        <w:r>
          <w:rPr>
            <w:rStyle w:val="Hyperlink"/>
          </w:rPr>
          <w:t>https://github.com/ravimaranganti/Springboard_Capstone_1/blob/master/reorder_eda.ipynb</w:t>
        </w:r>
      </w:hyperlink>
    </w:p>
    <w:sectPr w:rsidR="00AC312F">
      <w:headerReference w:type="default" r:id="rId21"/>
      <w:headerReference w:type="first" r:id="rId2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831B9" w14:textId="77777777" w:rsidR="00F96B92" w:rsidRDefault="00F96B92">
      <w:pPr>
        <w:spacing w:line="240" w:lineRule="auto"/>
      </w:pPr>
      <w:r>
        <w:separator/>
      </w:r>
    </w:p>
    <w:p w14:paraId="40C84E5D" w14:textId="77777777" w:rsidR="00F96B92" w:rsidRDefault="00F96B92"/>
  </w:endnote>
  <w:endnote w:type="continuationSeparator" w:id="0">
    <w:p w14:paraId="5E1B3419" w14:textId="77777777" w:rsidR="00F96B92" w:rsidRDefault="00F96B92">
      <w:pPr>
        <w:spacing w:line="240" w:lineRule="auto"/>
      </w:pPr>
      <w:r>
        <w:continuationSeparator/>
      </w:r>
    </w:p>
    <w:p w14:paraId="54AA8BFB" w14:textId="77777777" w:rsidR="00F96B92" w:rsidRDefault="00F96B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202C6" w14:textId="77777777" w:rsidR="00F96B92" w:rsidRDefault="00F96B92">
      <w:pPr>
        <w:spacing w:line="240" w:lineRule="auto"/>
      </w:pPr>
      <w:r>
        <w:separator/>
      </w:r>
    </w:p>
    <w:p w14:paraId="1F816622" w14:textId="77777777" w:rsidR="00F96B92" w:rsidRDefault="00F96B92"/>
  </w:footnote>
  <w:footnote w:type="continuationSeparator" w:id="0">
    <w:p w14:paraId="7835B770" w14:textId="77777777" w:rsidR="00F96B92" w:rsidRDefault="00F96B92">
      <w:pPr>
        <w:spacing w:line="240" w:lineRule="auto"/>
      </w:pPr>
      <w:r>
        <w:continuationSeparator/>
      </w:r>
    </w:p>
    <w:p w14:paraId="3FCB3428" w14:textId="77777777" w:rsidR="00F96B92" w:rsidRDefault="00F96B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10B94" w14:textId="7B9B6AC0" w:rsidR="005F44DF" w:rsidRDefault="00F96B92">
    <w:pPr>
      <w:pStyle w:val="Header"/>
    </w:pPr>
    <w:sdt>
      <w:sdtPr>
        <w:rPr>
          <w:rStyle w:val="Strong"/>
        </w:rPr>
        <w:alias w:val="Running head"/>
        <w:tag w:val=""/>
        <w:id w:val="12739865"/>
        <w:placeholder>
          <w:docPart w:val="CDDCAAA2C0144E6AAB6CC18442887DD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F44DF">
          <w:rPr>
            <w:rStyle w:val="Strong"/>
          </w:rPr>
          <w:t>Instacart analysis</w:t>
        </w:r>
      </w:sdtContent>
    </w:sdt>
    <w:r w:rsidR="005F44DF">
      <w:rPr>
        <w:rStyle w:val="Strong"/>
      </w:rPr>
      <w:ptab w:relativeTo="margin" w:alignment="right" w:leader="none"/>
    </w:r>
    <w:r w:rsidR="005F44DF">
      <w:rPr>
        <w:rStyle w:val="Strong"/>
      </w:rPr>
      <w:fldChar w:fldCharType="begin"/>
    </w:r>
    <w:r w:rsidR="005F44DF">
      <w:rPr>
        <w:rStyle w:val="Strong"/>
      </w:rPr>
      <w:instrText xml:space="preserve"> PAGE   \* MERGEFORMAT </w:instrText>
    </w:r>
    <w:r w:rsidR="005F44DF">
      <w:rPr>
        <w:rStyle w:val="Strong"/>
      </w:rPr>
      <w:fldChar w:fldCharType="separate"/>
    </w:r>
    <w:r w:rsidR="005F44DF">
      <w:rPr>
        <w:rStyle w:val="Strong"/>
        <w:noProof/>
      </w:rPr>
      <w:t>8</w:t>
    </w:r>
    <w:r w:rsidR="005F44DF">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96280" w14:textId="7B1C0C4F" w:rsidR="005F44DF" w:rsidRDefault="005F44DF">
    <w:pPr>
      <w:pStyle w:val="Header"/>
      <w:rPr>
        <w:rStyle w:val="Strong"/>
      </w:rPr>
    </w:pPr>
    <w:r>
      <w:t xml:space="preserve">Running head: </w:t>
    </w:r>
    <w:sdt>
      <w:sdtPr>
        <w:rPr>
          <w:rStyle w:val="Strong"/>
        </w:rPr>
        <w:alias w:val="Running head"/>
        <w:tag w:val=""/>
        <w:id w:val="-696842620"/>
        <w:placeholder>
          <w:docPart w:val="A1E7033F3F6145A68E900EDA0171B212"/>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Instacart analysis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6BC149B"/>
    <w:multiLevelType w:val="hybridMultilevel"/>
    <w:tmpl w:val="9C362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7C51B1"/>
    <w:multiLevelType w:val="hybridMultilevel"/>
    <w:tmpl w:val="62F842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4C62222"/>
    <w:multiLevelType w:val="hybridMultilevel"/>
    <w:tmpl w:val="9C362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3"/>
  </w:num>
  <w:num w:numId="14">
    <w:abstractNumId w:val="12"/>
  </w:num>
  <w:num w:numId="15">
    <w:abstractNumId w:val="14"/>
  </w:num>
  <w:num w:numId="16">
    <w:abstractNumId w:val="11"/>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90F"/>
    <w:rsid w:val="00026639"/>
    <w:rsid w:val="0006478E"/>
    <w:rsid w:val="00092E60"/>
    <w:rsid w:val="000B1649"/>
    <w:rsid w:val="000D3F41"/>
    <w:rsid w:val="001D5B45"/>
    <w:rsid w:val="002B4473"/>
    <w:rsid w:val="00355DCA"/>
    <w:rsid w:val="003B6678"/>
    <w:rsid w:val="003D5ECE"/>
    <w:rsid w:val="00551A02"/>
    <w:rsid w:val="005534FA"/>
    <w:rsid w:val="00580E34"/>
    <w:rsid w:val="005A113D"/>
    <w:rsid w:val="005D3A03"/>
    <w:rsid w:val="005F44DF"/>
    <w:rsid w:val="0060290F"/>
    <w:rsid w:val="00636333"/>
    <w:rsid w:val="006A1CDA"/>
    <w:rsid w:val="00734249"/>
    <w:rsid w:val="00757683"/>
    <w:rsid w:val="007B6F65"/>
    <w:rsid w:val="007D3620"/>
    <w:rsid w:val="007E15C3"/>
    <w:rsid w:val="008002C0"/>
    <w:rsid w:val="008A39D1"/>
    <w:rsid w:val="008C5323"/>
    <w:rsid w:val="0091474F"/>
    <w:rsid w:val="009750B3"/>
    <w:rsid w:val="009A6A3B"/>
    <w:rsid w:val="00A01FE3"/>
    <w:rsid w:val="00AC312F"/>
    <w:rsid w:val="00B1643A"/>
    <w:rsid w:val="00B56C96"/>
    <w:rsid w:val="00B823AA"/>
    <w:rsid w:val="00BA45DB"/>
    <w:rsid w:val="00BF4184"/>
    <w:rsid w:val="00C0601E"/>
    <w:rsid w:val="00C31D30"/>
    <w:rsid w:val="00C53568"/>
    <w:rsid w:val="00C62EE4"/>
    <w:rsid w:val="00C97207"/>
    <w:rsid w:val="00CD6E39"/>
    <w:rsid w:val="00CF6E91"/>
    <w:rsid w:val="00D60DF9"/>
    <w:rsid w:val="00D85B68"/>
    <w:rsid w:val="00DE77AA"/>
    <w:rsid w:val="00DF7BA1"/>
    <w:rsid w:val="00E6004D"/>
    <w:rsid w:val="00E81978"/>
    <w:rsid w:val="00EA23F0"/>
    <w:rsid w:val="00EF339F"/>
    <w:rsid w:val="00F379B7"/>
    <w:rsid w:val="00F525FA"/>
    <w:rsid w:val="00F96B92"/>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2055D"/>
  <w15:chartTrackingRefBased/>
  <w15:docId w15:val="{D9E6F48F-B2DF-431F-B46C-9FC76D539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AC312F"/>
    <w:rPr>
      <w:color w:val="0000FF"/>
      <w:u w:val="single"/>
    </w:rPr>
  </w:style>
  <w:style w:type="character" w:styleId="UnresolvedMention">
    <w:name w:val="Unresolved Mention"/>
    <w:basedOn w:val="DefaultParagraphFont"/>
    <w:uiPriority w:val="99"/>
    <w:semiHidden/>
    <w:unhideWhenUsed/>
    <w:rsid w:val="00AC31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302724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312414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4974901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66937492">
      <w:bodyDiv w:val="1"/>
      <w:marLeft w:val="0"/>
      <w:marRight w:val="0"/>
      <w:marTop w:val="0"/>
      <w:marBottom w:val="0"/>
      <w:divBdr>
        <w:top w:val="none" w:sz="0" w:space="0" w:color="auto"/>
        <w:left w:val="none" w:sz="0" w:space="0" w:color="auto"/>
        <w:bottom w:val="none" w:sz="0" w:space="0" w:color="auto"/>
        <w:right w:val="none" w:sz="0" w:space="0" w:color="auto"/>
      </w:divBdr>
    </w:div>
    <w:div w:id="97251578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91781170">
      <w:bodyDiv w:val="1"/>
      <w:marLeft w:val="0"/>
      <w:marRight w:val="0"/>
      <w:marTop w:val="0"/>
      <w:marBottom w:val="0"/>
      <w:divBdr>
        <w:top w:val="none" w:sz="0" w:space="0" w:color="auto"/>
        <w:left w:val="none" w:sz="0" w:space="0" w:color="auto"/>
        <w:bottom w:val="none" w:sz="0" w:space="0" w:color="auto"/>
        <w:right w:val="none" w:sz="0" w:space="0" w:color="auto"/>
      </w:divBdr>
    </w:div>
    <w:div w:id="115175183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749860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192464">
      <w:bodyDiv w:val="1"/>
      <w:marLeft w:val="0"/>
      <w:marRight w:val="0"/>
      <w:marTop w:val="0"/>
      <w:marBottom w:val="0"/>
      <w:divBdr>
        <w:top w:val="none" w:sz="0" w:space="0" w:color="auto"/>
        <w:left w:val="none" w:sz="0" w:space="0" w:color="auto"/>
        <w:bottom w:val="none" w:sz="0" w:space="0" w:color="auto"/>
        <w:right w:val="none" w:sz="0" w:space="0" w:color="auto"/>
      </w:divBdr>
    </w:div>
    <w:div w:id="138020285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6794286">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67133249">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7222326">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6881172">
      <w:bodyDiv w:val="1"/>
      <w:marLeft w:val="0"/>
      <w:marRight w:val="0"/>
      <w:marTop w:val="0"/>
      <w:marBottom w:val="0"/>
      <w:divBdr>
        <w:top w:val="none" w:sz="0" w:space="0" w:color="auto"/>
        <w:left w:val="none" w:sz="0" w:space="0" w:color="auto"/>
        <w:bottom w:val="none" w:sz="0" w:space="0" w:color="auto"/>
        <w:right w:val="none" w:sz="0" w:space="0" w:color="auto"/>
      </w:divBdr>
      <w:divsChild>
        <w:div w:id="2144762838">
          <w:marLeft w:val="0"/>
          <w:marRight w:val="0"/>
          <w:marTop w:val="0"/>
          <w:marBottom w:val="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github.com/ravimaranganti/Springboard_Capstone_1/blob/master/reorder_eda.ipynb"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github.com/ravimaranganti/Springboard_Capstone_1/blob/master/reorder_eda.ipynb" TargetMode="External"/><Relationship Id="rId14" Type="http://schemas.openxmlformats.org/officeDocument/2006/relationships/image" Target="media/image5.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vi\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A26C724F745430BA1E3E59E44C68947"/>
        <w:category>
          <w:name w:val="General"/>
          <w:gallery w:val="placeholder"/>
        </w:category>
        <w:types>
          <w:type w:val="bbPlcHdr"/>
        </w:types>
        <w:behaviors>
          <w:behavior w:val="content"/>
        </w:behaviors>
        <w:guid w:val="{0AB39710-808D-4A1A-86CC-9948BE724492}"/>
      </w:docPartPr>
      <w:docPartBody>
        <w:p w:rsidR="009E1700" w:rsidRDefault="00E358BF">
          <w:pPr>
            <w:pStyle w:val="AA26C724F745430BA1E3E59E44C68947"/>
          </w:pPr>
          <w:r>
            <w:t>[Title Here, up to 12 Words, on One to Two Lines]</w:t>
          </w:r>
        </w:p>
      </w:docPartBody>
    </w:docPart>
    <w:docPart>
      <w:docPartPr>
        <w:name w:val="B50A8A31FB49473DA3809529798CB126"/>
        <w:category>
          <w:name w:val="General"/>
          <w:gallery w:val="placeholder"/>
        </w:category>
        <w:types>
          <w:type w:val="bbPlcHdr"/>
        </w:types>
        <w:behaviors>
          <w:behavior w:val="content"/>
        </w:behaviors>
        <w:guid w:val="{069A5029-A96A-4529-9ADF-62960774B277}"/>
      </w:docPartPr>
      <w:docPartBody>
        <w:p w:rsidR="009E1700" w:rsidRDefault="00E358BF">
          <w:pPr>
            <w:pStyle w:val="B50A8A31FB49473DA3809529798CB126"/>
          </w:pPr>
          <w:r>
            <w:t>Abstract</w:t>
          </w:r>
        </w:p>
      </w:docPartBody>
    </w:docPart>
    <w:docPart>
      <w:docPartPr>
        <w:name w:val="E807C6F4FB6E4B41BCD6D93026C5933E"/>
        <w:category>
          <w:name w:val="General"/>
          <w:gallery w:val="placeholder"/>
        </w:category>
        <w:types>
          <w:type w:val="bbPlcHdr"/>
        </w:types>
        <w:behaviors>
          <w:behavior w:val="content"/>
        </w:behaviors>
        <w:guid w:val="{C961817D-7EB6-4FE4-A051-31C29C156EC5}"/>
      </w:docPartPr>
      <w:docPartBody>
        <w:p w:rsidR="009E1700" w:rsidRDefault="00E358BF">
          <w:pPr>
            <w:pStyle w:val="E807C6F4FB6E4B41BCD6D93026C5933E"/>
          </w:pPr>
          <w:r>
            <w:t>[Title Here, up to 12 Words, on One to Two Lines]</w:t>
          </w:r>
        </w:p>
      </w:docPartBody>
    </w:docPart>
    <w:docPart>
      <w:docPartPr>
        <w:name w:val="CDDCAAA2C0144E6AAB6CC18442887DD1"/>
        <w:category>
          <w:name w:val="General"/>
          <w:gallery w:val="placeholder"/>
        </w:category>
        <w:types>
          <w:type w:val="bbPlcHdr"/>
        </w:types>
        <w:behaviors>
          <w:behavior w:val="content"/>
        </w:behaviors>
        <w:guid w:val="{D80BFC4E-C2A8-46C6-BAC8-764F57A2DF2D}"/>
      </w:docPartPr>
      <w:docPartBody>
        <w:p w:rsidR="009E1700" w:rsidRDefault="00E358BF">
          <w:pPr>
            <w:pStyle w:val="CDDCAAA2C0144E6AAB6CC18442887DD1"/>
          </w:pPr>
          <w:r w:rsidRPr="005D3A03">
            <w:t>Figures title:</w:t>
          </w:r>
        </w:p>
      </w:docPartBody>
    </w:docPart>
    <w:docPart>
      <w:docPartPr>
        <w:name w:val="A1E7033F3F6145A68E900EDA0171B212"/>
        <w:category>
          <w:name w:val="General"/>
          <w:gallery w:val="placeholder"/>
        </w:category>
        <w:types>
          <w:type w:val="bbPlcHdr"/>
        </w:types>
        <w:behaviors>
          <w:behavior w:val="content"/>
        </w:behaviors>
        <w:guid w:val="{B38A273B-D473-4712-BA59-7726B9703140}"/>
      </w:docPartPr>
      <w:docPartBody>
        <w:p w:rsidR="009E1700" w:rsidRDefault="00E358BF">
          <w:pPr>
            <w:pStyle w:val="A1E7033F3F6145A68E900EDA0171B212"/>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8BF"/>
    <w:rsid w:val="00942A79"/>
    <w:rsid w:val="009E1700"/>
    <w:rsid w:val="00C646B7"/>
    <w:rsid w:val="00C81347"/>
    <w:rsid w:val="00E35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26C724F745430BA1E3E59E44C68947">
    <w:name w:val="AA26C724F745430BA1E3E59E44C68947"/>
  </w:style>
  <w:style w:type="paragraph" w:customStyle="1" w:styleId="22A8C83FCAD4453B95A995B88349D854">
    <w:name w:val="22A8C83FCAD4453B95A995B88349D854"/>
  </w:style>
  <w:style w:type="paragraph" w:customStyle="1" w:styleId="D4E65A5066CF491E8BD452654CDF6471">
    <w:name w:val="D4E65A5066CF491E8BD452654CDF6471"/>
  </w:style>
  <w:style w:type="paragraph" w:customStyle="1" w:styleId="F4EE8515C9244870873A9E376DA2FBBB">
    <w:name w:val="F4EE8515C9244870873A9E376DA2FBBB"/>
  </w:style>
  <w:style w:type="paragraph" w:customStyle="1" w:styleId="69550D2F8D5A4C6BA0795ED0DB26F204">
    <w:name w:val="69550D2F8D5A4C6BA0795ED0DB26F204"/>
  </w:style>
  <w:style w:type="paragraph" w:customStyle="1" w:styleId="B50A8A31FB49473DA3809529798CB126">
    <w:name w:val="B50A8A31FB49473DA3809529798CB126"/>
  </w:style>
  <w:style w:type="character" w:styleId="Emphasis">
    <w:name w:val="Emphasis"/>
    <w:basedOn w:val="DefaultParagraphFont"/>
    <w:uiPriority w:val="4"/>
    <w:unhideWhenUsed/>
    <w:qFormat/>
    <w:rPr>
      <w:i/>
      <w:iCs/>
    </w:rPr>
  </w:style>
  <w:style w:type="paragraph" w:customStyle="1" w:styleId="77D1661AF0534D32BAF1232CDBC1AC1E">
    <w:name w:val="77D1661AF0534D32BAF1232CDBC1AC1E"/>
  </w:style>
  <w:style w:type="paragraph" w:customStyle="1" w:styleId="6C1576E8047244478B1F56EBFC724BC8">
    <w:name w:val="6C1576E8047244478B1F56EBFC724BC8"/>
  </w:style>
  <w:style w:type="paragraph" w:customStyle="1" w:styleId="E807C6F4FB6E4B41BCD6D93026C5933E">
    <w:name w:val="E807C6F4FB6E4B41BCD6D93026C5933E"/>
  </w:style>
  <w:style w:type="paragraph" w:customStyle="1" w:styleId="FAB6531AD0D44B16A27BEFD74B0A7B02">
    <w:name w:val="FAB6531AD0D44B16A27BEFD74B0A7B02"/>
  </w:style>
  <w:style w:type="paragraph" w:customStyle="1" w:styleId="0F7639C84A2D4E0CABAA2A8D0B6390ED">
    <w:name w:val="0F7639C84A2D4E0CABAA2A8D0B6390ED"/>
  </w:style>
  <w:style w:type="paragraph" w:customStyle="1" w:styleId="84C183C5A7EA4BC5BE2D67AC51091094">
    <w:name w:val="84C183C5A7EA4BC5BE2D67AC51091094"/>
  </w:style>
  <w:style w:type="paragraph" w:customStyle="1" w:styleId="0FDF4683E20C4D9B839A2C3652A9BB8C">
    <w:name w:val="0FDF4683E20C4D9B839A2C3652A9BB8C"/>
  </w:style>
  <w:style w:type="paragraph" w:customStyle="1" w:styleId="F3C1946C26AA4BF5919A0CC4D72F3858">
    <w:name w:val="F3C1946C26AA4BF5919A0CC4D72F3858"/>
  </w:style>
  <w:style w:type="paragraph" w:customStyle="1" w:styleId="F02F3AA7B9C449C4A5E98733D4EB486F">
    <w:name w:val="F02F3AA7B9C449C4A5E98733D4EB486F"/>
  </w:style>
  <w:style w:type="paragraph" w:customStyle="1" w:styleId="1F3B9022147D4725BBE682FCF6522E22">
    <w:name w:val="1F3B9022147D4725BBE682FCF6522E22"/>
  </w:style>
  <w:style w:type="paragraph" w:customStyle="1" w:styleId="DC61613C3ECD4AFF8CE93F218D5A2826">
    <w:name w:val="DC61613C3ECD4AFF8CE93F218D5A2826"/>
  </w:style>
  <w:style w:type="paragraph" w:customStyle="1" w:styleId="02A1A8491CA7400AB98D99A1CF9EDE1F">
    <w:name w:val="02A1A8491CA7400AB98D99A1CF9EDE1F"/>
  </w:style>
  <w:style w:type="paragraph" w:customStyle="1" w:styleId="6A87B5A4B85B4238B70DADFC1917D2B0">
    <w:name w:val="6A87B5A4B85B4238B70DADFC1917D2B0"/>
  </w:style>
  <w:style w:type="paragraph" w:customStyle="1" w:styleId="72E933B0863E4EA9A2263AF6E8271D27">
    <w:name w:val="72E933B0863E4EA9A2263AF6E8271D27"/>
  </w:style>
  <w:style w:type="paragraph" w:customStyle="1" w:styleId="8AFBCE76E7234CF4BB9FFF20122843F6">
    <w:name w:val="8AFBCE76E7234CF4BB9FFF20122843F6"/>
  </w:style>
  <w:style w:type="paragraph" w:customStyle="1" w:styleId="EE88E72BA50D405A8211C9D7E191F302">
    <w:name w:val="EE88E72BA50D405A8211C9D7E191F302"/>
  </w:style>
  <w:style w:type="paragraph" w:customStyle="1" w:styleId="36F217DE125F4488A41E518B496CB806">
    <w:name w:val="36F217DE125F4488A41E518B496CB806"/>
  </w:style>
  <w:style w:type="paragraph" w:customStyle="1" w:styleId="81516B095B984212B0A87F2FF1855426">
    <w:name w:val="81516B095B984212B0A87F2FF1855426"/>
  </w:style>
  <w:style w:type="paragraph" w:customStyle="1" w:styleId="BA508E3FC3464B07BAE203B957C9E7AB">
    <w:name w:val="BA508E3FC3464B07BAE203B957C9E7AB"/>
  </w:style>
  <w:style w:type="paragraph" w:customStyle="1" w:styleId="A9EA00C42FFE44F8BE9B9A697FDCC82E">
    <w:name w:val="A9EA00C42FFE44F8BE9B9A697FDCC82E"/>
  </w:style>
  <w:style w:type="paragraph" w:customStyle="1" w:styleId="6A1BA86D555E411F82F8E89FA10430B9">
    <w:name w:val="6A1BA86D555E411F82F8E89FA10430B9"/>
  </w:style>
  <w:style w:type="paragraph" w:customStyle="1" w:styleId="5513EAFFE18D44E2833E464DEA9DCFAF">
    <w:name w:val="5513EAFFE18D44E2833E464DEA9DCFAF"/>
  </w:style>
  <w:style w:type="paragraph" w:customStyle="1" w:styleId="0A458DC7E657422CA0330C2A03B5F762">
    <w:name w:val="0A458DC7E657422CA0330C2A03B5F762"/>
  </w:style>
  <w:style w:type="paragraph" w:customStyle="1" w:styleId="F45AE4DA82554AC6810477D2BC96543E">
    <w:name w:val="F45AE4DA82554AC6810477D2BC96543E"/>
  </w:style>
  <w:style w:type="paragraph" w:customStyle="1" w:styleId="5CDBFCE3BF384FE5B5ADA627A59D2AA1">
    <w:name w:val="5CDBFCE3BF384FE5B5ADA627A59D2AA1"/>
  </w:style>
  <w:style w:type="paragraph" w:customStyle="1" w:styleId="782F9E89856B401E84868E2C14260F7C">
    <w:name w:val="782F9E89856B401E84868E2C14260F7C"/>
  </w:style>
  <w:style w:type="paragraph" w:customStyle="1" w:styleId="A36D5A14495A43758F85D88989268C44">
    <w:name w:val="A36D5A14495A43758F85D88989268C44"/>
  </w:style>
  <w:style w:type="paragraph" w:customStyle="1" w:styleId="6E08D2A9E2ED422F97DF7F9EC59E22BB">
    <w:name w:val="6E08D2A9E2ED422F97DF7F9EC59E22BB"/>
  </w:style>
  <w:style w:type="paragraph" w:customStyle="1" w:styleId="29C1B3395BBF493CAEE351282CBA908A">
    <w:name w:val="29C1B3395BBF493CAEE351282CBA908A"/>
  </w:style>
  <w:style w:type="paragraph" w:customStyle="1" w:styleId="22E508FA6CB34E5ABC09BB7BE3776F63">
    <w:name w:val="22E508FA6CB34E5ABC09BB7BE3776F63"/>
  </w:style>
  <w:style w:type="paragraph" w:customStyle="1" w:styleId="66B28E1DA4464E3FAD1CDD815D2244C0">
    <w:name w:val="66B28E1DA4464E3FAD1CDD815D2244C0"/>
  </w:style>
  <w:style w:type="paragraph" w:customStyle="1" w:styleId="A8107EFB6C6C4C7CA8200AF9A2DADBF2">
    <w:name w:val="A8107EFB6C6C4C7CA8200AF9A2DADBF2"/>
  </w:style>
  <w:style w:type="paragraph" w:customStyle="1" w:styleId="0016F3C530E04663830EFB3E897669FD">
    <w:name w:val="0016F3C530E04663830EFB3E897669FD"/>
  </w:style>
  <w:style w:type="paragraph" w:customStyle="1" w:styleId="235B63B751F849EA83A63A461A848170">
    <w:name w:val="235B63B751F849EA83A63A461A848170"/>
  </w:style>
  <w:style w:type="paragraph" w:customStyle="1" w:styleId="A4C92457CD4A4CA689725002DCEEACB0">
    <w:name w:val="A4C92457CD4A4CA689725002DCEEACB0"/>
  </w:style>
  <w:style w:type="paragraph" w:customStyle="1" w:styleId="E1CF6B4A21D745E78F3727EEBAC56C7F">
    <w:name w:val="E1CF6B4A21D745E78F3727EEBAC56C7F"/>
  </w:style>
  <w:style w:type="paragraph" w:customStyle="1" w:styleId="EE626F925DA44B78A6DFE353D8A1C9CC">
    <w:name w:val="EE626F925DA44B78A6DFE353D8A1C9CC"/>
  </w:style>
  <w:style w:type="paragraph" w:customStyle="1" w:styleId="75F8202BDECF470391D8B079816BE7CB">
    <w:name w:val="75F8202BDECF470391D8B079816BE7CB"/>
  </w:style>
  <w:style w:type="paragraph" w:customStyle="1" w:styleId="A28D9BCE36AF403D8093A38F0866312D">
    <w:name w:val="A28D9BCE36AF403D8093A38F0866312D"/>
  </w:style>
  <w:style w:type="paragraph" w:customStyle="1" w:styleId="0875598C33DA45BEBCCFBBD82E2C0E4C">
    <w:name w:val="0875598C33DA45BEBCCFBBD82E2C0E4C"/>
  </w:style>
  <w:style w:type="paragraph" w:customStyle="1" w:styleId="9101048C23184F1FB17B598DD1C8E5DB">
    <w:name w:val="9101048C23184F1FB17B598DD1C8E5DB"/>
  </w:style>
  <w:style w:type="paragraph" w:customStyle="1" w:styleId="8C1BA34566B44B10A11E133128F9FEA1">
    <w:name w:val="8C1BA34566B44B10A11E133128F9FEA1"/>
  </w:style>
  <w:style w:type="paragraph" w:customStyle="1" w:styleId="0C8D1D6AC2834DE196C688DD706D58D5">
    <w:name w:val="0C8D1D6AC2834DE196C688DD706D58D5"/>
  </w:style>
  <w:style w:type="paragraph" w:customStyle="1" w:styleId="427E8D1423B04B1584D5CC2F7393463A">
    <w:name w:val="427E8D1423B04B1584D5CC2F7393463A"/>
  </w:style>
  <w:style w:type="paragraph" w:customStyle="1" w:styleId="812DB86CDD91456CB80CF0BF94295050">
    <w:name w:val="812DB86CDD91456CB80CF0BF94295050"/>
  </w:style>
  <w:style w:type="paragraph" w:customStyle="1" w:styleId="D4E5B772A20A4C9B8024ED62D992CF2A">
    <w:name w:val="D4E5B772A20A4C9B8024ED62D992CF2A"/>
  </w:style>
  <w:style w:type="paragraph" w:customStyle="1" w:styleId="2B4C97C20FB645CB9665E6C84E7B85B5">
    <w:name w:val="2B4C97C20FB645CB9665E6C84E7B85B5"/>
  </w:style>
  <w:style w:type="paragraph" w:customStyle="1" w:styleId="70DCB18BD46A4823B6F65A5C01A8BD9E">
    <w:name w:val="70DCB18BD46A4823B6F65A5C01A8BD9E"/>
  </w:style>
  <w:style w:type="paragraph" w:customStyle="1" w:styleId="385A2C43F7554BE88E819CE78F893FB5">
    <w:name w:val="385A2C43F7554BE88E819CE78F893FB5"/>
  </w:style>
  <w:style w:type="paragraph" w:customStyle="1" w:styleId="6D8B8B6D046149BB8E30EF75F065BE5F">
    <w:name w:val="6D8B8B6D046149BB8E30EF75F065BE5F"/>
  </w:style>
  <w:style w:type="paragraph" w:customStyle="1" w:styleId="36D807C052CE4FB18D40F589C00B49CB">
    <w:name w:val="36D807C052CE4FB18D40F589C00B49CB"/>
  </w:style>
  <w:style w:type="paragraph" w:customStyle="1" w:styleId="36B405FC51A949A0BEA8402B9B935D97">
    <w:name w:val="36B405FC51A949A0BEA8402B9B935D97"/>
  </w:style>
  <w:style w:type="paragraph" w:customStyle="1" w:styleId="CCC38648F6FF480789D47F29E00031A2">
    <w:name w:val="CCC38648F6FF480789D47F29E00031A2"/>
  </w:style>
  <w:style w:type="paragraph" w:customStyle="1" w:styleId="F5D24FD876BA455E8E29E6F2B0CBE7BF">
    <w:name w:val="F5D24FD876BA455E8E29E6F2B0CBE7BF"/>
  </w:style>
  <w:style w:type="paragraph" w:customStyle="1" w:styleId="3A78BE7441D34083BD5F35ED2D9B524E">
    <w:name w:val="3A78BE7441D34083BD5F35ED2D9B524E"/>
  </w:style>
  <w:style w:type="paragraph" w:customStyle="1" w:styleId="CDDCAAA2C0144E6AAB6CC18442887DD1">
    <w:name w:val="CDDCAAA2C0144E6AAB6CC18442887DD1"/>
  </w:style>
  <w:style w:type="paragraph" w:customStyle="1" w:styleId="A1E7033F3F6145A68E900EDA0171B212">
    <w:name w:val="A1E7033F3F6145A68E900EDA0171B2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Instacart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63D683-A8FF-4ABC-B157-8B9727D5B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71</TotalTime>
  <Pages>20</Pages>
  <Words>1961</Words>
  <Characters>11181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Capstone Project 1: Instacart Market Basket Analysis</vt:lpstr>
    </vt:vector>
  </TitlesOfParts>
  <Company/>
  <LinksUpToDate>false</LinksUpToDate>
  <CharactersWithSpaces>13116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1: Exploratory Data Analysis</dc:title>
  <dc:subject/>
  <dc:creator>Ravi</dc:creator>
  <cp:keywords/>
  <dc:description/>
  <cp:lastModifiedBy>Ravi Maranganti</cp:lastModifiedBy>
  <cp:revision>3</cp:revision>
  <dcterms:created xsi:type="dcterms:W3CDTF">2019-07-20T15:01:00Z</dcterms:created>
  <dcterms:modified xsi:type="dcterms:W3CDTF">2019-07-20T16:12:00Z</dcterms:modified>
</cp:coreProperties>
</file>